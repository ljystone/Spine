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391" w:type="pct"/>
        <w:tblInd w:w="-21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1775"/>
        <w:gridCol w:w="432"/>
        <w:gridCol w:w="7980"/>
        <w:gridCol w:w="581"/>
      </w:tblGrid>
      <w:tr w:rsidR="005804FB" w:rsidRPr="004B0339" w:rsidTr="00C60F67">
        <w:trPr>
          <w:trHeight w:hRule="exact" w:val="537"/>
        </w:trPr>
        <w:tc>
          <w:tcPr>
            <w:tcW w:w="17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804FB" w:rsidRPr="00E43A80" w:rsidRDefault="00CE5EA2" w:rsidP="00394272">
            <w:pPr>
              <w:pStyle w:val="a3"/>
              <w:rPr>
                <w:rFonts w:asciiTheme="minorEastAsia" w:hAnsiTheme="minorEastAsia" w:cstheme="minorHAnsi"/>
                <w:sz w:val="28"/>
              </w:rPr>
            </w:pPr>
            <w:r w:rsidRPr="00E43A80">
              <w:rPr>
                <w:rFonts w:asciiTheme="minorEastAsia" w:hAnsiTheme="minorEastAsia" w:cstheme="minorHAnsi"/>
              </w:rPr>
              <w:t>基本</w:t>
            </w:r>
            <w:r w:rsidR="00394272" w:rsidRPr="00E43A80">
              <w:rPr>
                <w:rFonts w:asciiTheme="minorEastAsia" w:hAnsiTheme="minorEastAsia" w:cstheme="minorHAnsi"/>
              </w:rPr>
              <w:t>信息</w:t>
            </w:r>
          </w:p>
        </w:tc>
        <w:tc>
          <w:tcPr>
            <w:tcW w:w="432" w:type="dxa"/>
            <w:vAlign w:val="bottom"/>
          </w:tcPr>
          <w:p w:rsidR="005804FB" w:rsidRPr="00E43A80" w:rsidRDefault="00394272">
            <w:pPr>
              <w:rPr>
                <w:rFonts w:asciiTheme="minorEastAsia" w:hAnsiTheme="minorEastAsia" w:cstheme="minorHAnsi"/>
                <w:sz w:val="36"/>
                <w:szCs w:val="36"/>
              </w:rPr>
            </w:pPr>
            <w:r w:rsidRPr="00E43A80">
              <w:rPr>
                <w:rFonts w:asciiTheme="minorEastAsia" w:hAnsiTheme="minorEastAsia" w:cstheme="minorHAnsi"/>
                <w:sz w:val="36"/>
                <w:szCs w:val="36"/>
              </w:rPr>
              <w:t xml:space="preserve">       </w:t>
            </w:r>
          </w:p>
        </w:tc>
        <w:tc>
          <w:tcPr>
            <w:tcW w:w="8560" w:type="dxa"/>
            <w:gridSpan w:val="2"/>
            <w:vAlign w:val="bottom"/>
          </w:tcPr>
          <w:p w:rsidR="005804FB" w:rsidRPr="00E43A80" w:rsidRDefault="00DA752F" w:rsidP="00A05789">
            <w:pPr>
              <w:pStyle w:val="ac"/>
              <w:ind w:left="0"/>
              <w:rPr>
                <w:rFonts w:asciiTheme="minorEastAsia" w:hAnsiTheme="minorEastAsia" w:cstheme="minorHAnsi"/>
                <w:b w:val="0"/>
                <w:sz w:val="36"/>
                <w:szCs w:val="36"/>
              </w:rPr>
            </w:pPr>
            <w:sdt>
              <w:sdtPr>
                <w:rPr>
                  <w:rFonts w:asciiTheme="minorEastAsia" w:hAnsiTheme="minorEastAsia" w:cstheme="minorHAnsi"/>
                  <w:b w:val="0"/>
                  <w:color w:val="auto"/>
                  <w:sz w:val="36"/>
                  <w:szCs w:val="36"/>
                </w:rPr>
                <w:alias w:val="标题"/>
                <w:tag w:val=""/>
                <w:id w:val="21604194"/>
                <w:placeholder>
                  <w:docPart w:val="BFFA4ACFCF7541A8AFBBCBE17EAC251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05789" w:rsidRPr="00E43A80">
                  <w:rPr>
                    <w:rFonts w:asciiTheme="minorEastAsia" w:hAnsiTheme="minorEastAsia" w:cstheme="minorHAnsi" w:hint="eastAsia"/>
                    <w:b w:val="0"/>
                    <w:color w:val="auto"/>
                    <w:sz w:val="36"/>
                    <w:szCs w:val="36"/>
                  </w:rPr>
                  <w:t>评估</w:t>
                </w:r>
                <w:r w:rsidR="00A05789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</w:rPr>
                  <w:t>和</w:t>
                </w:r>
                <w:r w:rsidR="003D4928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  <w:lang w:val="zh-CN"/>
                  </w:rPr>
                  <w:t>训练</w:t>
                </w:r>
                <w:r w:rsidR="00394272" w:rsidRPr="00E43A80">
                  <w:rPr>
                    <w:rFonts w:asciiTheme="minorEastAsia" w:hAnsiTheme="minorEastAsia" w:cstheme="minorHAnsi"/>
                    <w:b w:val="0"/>
                    <w:color w:val="auto"/>
                    <w:sz w:val="36"/>
                    <w:szCs w:val="36"/>
                    <w:lang w:val="zh-CN"/>
                  </w:rPr>
                  <w:t>报告</w:t>
                </w:r>
              </w:sdtContent>
            </w:sdt>
          </w:p>
        </w:tc>
      </w:tr>
      <w:tr w:rsidR="005804FB" w:rsidRPr="004B0339" w:rsidTr="00C60F67">
        <w:trPr>
          <w:gridAfter w:val="1"/>
          <w:wAfter w:w="581" w:type="dxa"/>
          <w:trHeight w:hRule="exact" w:val="114"/>
        </w:trPr>
        <w:tc>
          <w:tcPr>
            <w:tcW w:w="1775" w:type="dxa"/>
            <w:tcBorders>
              <w:top w:val="single" w:sz="4" w:space="0" w:color="auto"/>
            </w:tcBorders>
            <w:shd w:val="clear" w:color="auto" w:fill="000000" w:themeFill="text1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  <w:tc>
          <w:tcPr>
            <w:tcW w:w="432" w:type="dxa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  <w:tc>
          <w:tcPr>
            <w:tcW w:w="7979" w:type="dxa"/>
            <w:shd w:val="clear" w:color="auto" w:fill="000000" w:themeFill="text1"/>
          </w:tcPr>
          <w:p w:rsidR="005804FB" w:rsidRPr="004B0339" w:rsidRDefault="005804FB">
            <w:pPr>
              <w:rPr>
                <w:rFonts w:asciiTheme="minorEastAsia" w:hAnsiTheme="minorEastAsia" w:cstheme="minorHAnsi"/>
                <w:sz w:val="10"/>
              </w:rPr>
            </w:pPr>
          </w:p>
        </w:tc>
      </w:tr>
    </w:tbl>
    <w:p w:rsidR="005804FB" w:rsidRPr="005A5382" w:rsidRDefault="00CE5EA2" w:rsidP="003D4928">
      <w:pPr>
        <w:pStyle w:val="a5"/>
        <w:rPr>
          <w:rFonts w:ascii="微软雅黑" w:eastAsia="微软雅黑" w:hAnsi="微软雅黑"/>
        </w:rPr>
      </w:pPr>
      <w:r w:rsidRPr="005A5382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6E61" wp14:editId="20EE7687">
                <wp:simplePos x="0" y="0"/>
                <wp:positionH relativeFrom="page">
                  <wp:posOffset>619125</wp:posOffset>
                </wp:positionH>
                <wp:positionV relativeFrom="page">
                  <wp:posOffset>1514475</wp:posOffset>
                </wp:positionV>
                <wp:extent cx="1314450" cy="2571750"/>
                <wp:effectExtent l="0" t="0" r="0" b="0"/>
                <wp:wrapNone/>
                <wp:docPr id="1" name="文本框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272" w:rsidRPr="00E43A80" w:rsidRDefault="00394272" w:rsidP="00CE5EA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编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号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bookmarkStart w:id="0" w:name="病人编号"/>
                            <w:bookmarkEnd w:id="0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姓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 w:rsidR="00CE5EA2"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名:</w:t>
                            </w:r>
                            <w:bookmarkStart w:id="1" w:name="病人姓名"/>
                            <w:bookmarkEnd w:id="1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性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别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2" w:name="性别"/>
                            <w:bookmarkEnd w:id="2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年   </w:t>
                            </w:r>
                            <w:r w:rsidR="00CE5EA2"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 xml:space="preserve"> 龄:</w:t>
                            </w:r>
                            <w:bookmarkStart w:id="3" w:name="年龄"/>
                            <w:bookmarkEnd w:id="3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:rsidR="007B17FF" w:rsidRPr="00E43A80" w:rsidRDefault="007B17FF" w:rsidP="007B17FF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体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重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4" w:name="体重"/>
                            <w:bookmarkEnd w:id="4"/>
                          </w:p>
                          <w:p w:rsidR="007B17FF" w:rsidRPr="00E43A80" w:rsidRDefault="007B17FF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患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侧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bookmarkStart w:id="5" w:name="患侧"/>
                            <w:bookmarkEnd w:id="5"/>
                          </w:p>
                          <w:p w:rsidR="00394272" w:rsidRPr="00E43A80" w:rsidRDefault="00394272">
                            <w:pPr>
                              <w:pStyle w:val="af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</w:rPr>
                              <w:t>大腿长度</w:t>
                            </w:r>
                            <w:r w:rsidRPr="00E43A80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bookmarkStart w:id="6" w:name="大腿长度"/>
                            <w:bookmarkEnd w:id="6"/>
                          </w:p>
                          <w:p w:rsidR="005804FB" w:rsidRPr="00E43A80" w:rsidRDefault="00394272">
                            <w:pPr>
                              <w:pStyle w:val="af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</w:rPr>
                            </w:pPr>
                            <w:r w:rsidRPr="00E43A8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</w:rPr>
                              <w:t>小腿长度:</w:t>
                            </w:r>
                            <w:bookmarkStart w:id="7" w:name="小腿长度"/>
                            <w:bookmarkStart w:id="8" w:name="_GoBack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6E6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alt="Status report form heading" style="position:absolute;margin-left:48.75pt;margin-top:119.25pt;width:103.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" filled="f" stroked="f" strokeweight=".5pt">
                <v:textbox inset="0,0,0,0">
                  <w:txbxContent>
                    <w:p w:rsidR="00394272" w:rsidRPr="00E43A80" w:rsidRDefault="00394272" w:rsidP="00CE5EA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编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号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: </w:t>
                      </w:r>
                      <w:bookmarkStart w:id="9" w:name="病人编号"/>
                      <w:bookmarkEnd w:id="9"/>
                    </w:p>
                    <w:p w:rsidR="005804FB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姓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</w:t>
                      </w:r>
                      <w:r w:rsidR="00CE5EA2"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名:</w:t>
                      </w:r>
                      <w:bookmarkStart w:id="10" w:name="病人姓名"/>
                      <w:bookmarkEnd w:id="10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性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别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1" w:name="性别"/>
                      <w:bookmarkEnd w:id="11"/>
                    </w:p>
                    <w:p w:rsidR="005804FB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年   </w:t>
                      </w:r>
                      <w:r w:rsidR="00CE5EA2"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 xml:space="preserve"> 龄:</w:t>
                      </w:r>
                      <w:bookmarkStart w:id="12" w:name="年龄"/>
                      <w:bookmarkEnd w:id="12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:rsidR="007B17FF" w:rsidRPr="00E43A80" w:rsidRDefault="007B17FF" w:rsidP="007B17FF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体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重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3" w:name="体重"/>
                      <w:bookmarkEnd w:id="13"/>
                    </w:p>
                    <w:p w:rsidR="007B17FF" w:rsidRPr="00E43A80" w:rsidRDefault="007B17FF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患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    </w:t>
                      </w: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侧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>:</w:t>
                      </w:r>
                      <w:bookmarkStart w:id="14" w:name="患侧"/>
                      <w:bookmarkEnd w:id="14"/>
                    </w:p>
                    <w:p w:rsidR="00394272" w:rsidRPr="00E43A80" w:rsidRDefault="00394272">
                      <w:pPr>
                        <w:pStyle w:val="af0"/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Theme="minorEastAsia" w:hAnsiTheme="minorEastAsia" w:hint="eastAsia"/>
                          <w:color w:val="000000" w:themeColor="text1"/>
                          <w:sz w:val="24"/>
                        </w:rPr>
                        <w:t>大腿长度</w:t>
                      </w:r>
                      <w:r w:rsidRPr="00E43A80">
                        <w:rPr>
                          <w:rFonts w:asciiTheme="minorEastAsia" w:hAnsiTheme="minorEastAsia"/>
                          <w:color w:val="000000" w:themeColor="text1"/>
                          <w:sz w:val="24"/>
                        </w:rPr>
                        <w:t xml:space="preserve">: </w:t>
                      </w:r>
                      <w:bookmarkStart w:id="15" w:name="大腿长度"/>
                      <w:bookmarkEnd w:id="15"/>
                    </w:p>
                    <w:p w:rsidR="005804FB" w:rsidRPr="00E43A80" w:rsidRDefault="00394272">
                      <w:pPr>
                        <w:pStyle w:val="af0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</w:rPr>
                      </w:pPr>
                      <w:r w:rsidRPr="00E43A80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</w:rPr>
                        <w:t>小腿长度:</w:t>
                      </w:r>
                      <w:bookmarkStart w:id="16" w:name="小腿长度"/>
                      <w:bookmarkStart w:id="17" w:name="_GoBack"/>
                      <w:bookmarkEnd w:id="16"/>
                      <w:bookmarkEnd w:id="17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4272" w:rsidRPr="005A5382">
        <w:rPr>
          <w:rFonts w:ascii="微软雅黑" w:eastAsia="微软雅黑" w:hAnsi="微软雅黑"/>
          <w:sz w:val="28"/>
        </w:rPr>
        <w:t>静态站立测试结果</w:t>
      </w:r>
      <w:r w:rsidR="0030091B" w:rsidRPr="005A5382">
        <w:rPr>
          <w:rFonts w:ascii="微软雅黑" w:eastAsia="微软雅黑" w:hAnsi="微软雅黑"/>
          <w:sz w:val="28"/>
        </w:rPr>
        <w:t xml:space="preserve"> </w:t>
      </w:r>
      <w:r w:rsidR="0030091B" w:rsidRPr="005A5382">
        <w:rPr>
          <w:rFonts w:ascii="微软雅黑" w:eastAsia="微软雅黑" w:hAnsi="微软雅黑"/>
          <w:sz w:val="21"/>
        </w:rPr>
        <w:t xml:space="preserve"> </w:t>
      </w:r>
      <w:r w:rsidR="00BD5251" w:rsidRPr="005A5382">
        <w:rPr>
          <w:rFonts w:ascii="微软雅黑" w:eastAsia="微软雅黑" w:hAnsi="微软雅黑"/>
          <w:sz w:val="21"/>
        </w:rPr>
        <w:t xml:space="preserve">  </w:t>
      </w:r>
      <w:r w:rsidR="00BD5251" w:rsidRPr="005A5382">
        <w:rPr>
          <w:rFonts w:ascii="微软雅黑" w:eastAsia="微软雅黑" w:hAnsi="微软雅黑"/>
        </w:rPr>
        <w:t xml:space="preserve"> </w:t>
      </w:r>
      <w:bookmarkStart w:id="18" w:name="a静态站立测试结果"/>
      <w:bookmarkEnd w:id="18"/>
      <w:r w:rsidR="00BD5251" w:rsidRPr="005A5382">
        <w:rPr>
          <w:rFonts w:ascii="微软雅黑" w:eastAsia="微软雅黑" w:hAnsi="微软雅黑"/>
        </w:rPr>
        <w:t xml:space="preserve">  </w:t>
      </w:r>
      <w:r w:rsidR="004B0339" w:rsidRPr="005A5382">
        <w:rPr>
          <w:rFonts w:ascii="微软雅黑" w:eastAsia="微软雅黑" w:hAnsi="微软雅黑"/>
        </w:rPr>
        <w:t xml:space="preserve">    </w:t>
      </w:r>
      <w:r w:rsidR="00E43A80">
        <w:rPr>
          <w:rFonts w:ascii="微软雅黑" w:eastAsia="微软雅黑" w:hAnsi="微软雅黑"/>
        </w:rPr>
        <w:t xml:space="preserve"> </w:t>
      </w:r>
      <w:r w:rsidR="004B0339" w:rsidRPr="005A5382">
        <w:rPr>
          <w:rFonts w:ascii="微软雅黑" w:eastAsia="微软雅黑" w:hAnsi="微软雅黑"/>
        </w:rPr>
        <w:t xml:space="preserve">       </w:t>
      </w:r>
      <w:r w:rsidR="00BD5251" w:rsidRPr="005A5382">
        <w:rPr>
          <w:rFonts w:ascii="微软雅黑" w:eastAsia="微软雅黑" w:hAnsi="微软雅黑"/>
        </w:rPr>
        <w:t xml:space="preserve">                           </w:t>
      </w:r>
      <w:r w:rsidR="004B0339" w:rsidRPr="005A5382">
        <w:rPr>
          <w:rFonts w:ascii="微软雅黑" w:eastAsia="微软雅黑" w:hAnsi="微软雅黑"/>
        </w:rPr>
        <w:t xml:space="preserve">                 </w:t>
      </w:r>
      <w:r w:rsidR="00BD5251" w:rsidRPr="005A5382">
        <w:rPr>
          <w:rFonts w:ascii="微软雅黑" w:eastAsia="微软雅黑" w:hAnsi="微软雅黑"/>
        </w:rPr>
        <w:t xml:space="preserve">  </w:t>
      </w:r>
      <w:r w:rsidR="0030091B" w:rsidRPr="005A5382">
        <w:rPr>
          <w:rFonts w:ascii="微软雅黑" w:eastAsia="微软雅黑" w:hAnsi="微软雅黑"/>
        </w:rPr>
        <w:t xml:space="preserve">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39585F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39585F" w:rsidRPr="0039585F" w:rsidRDefault="0039585F" w:rsidP="0039585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39585F" w:rsidRPr="004B0339" w:rsidRDefault="0039585F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9" w:name="a检查日期"/>
            <w:bookmarkEnd w:id="19"/>
          </w:p>
        </w:tc>
        <w:tc>
          <w:tcPr>
            <w:tcW w:w="1607" w:type="pct"/>
            <w:vAlign w:val="bottom"/>
          </w:tcPr>
          <w:p w:rsidR="0039585F" w:rsidRPr="0039585F" w:rsidRDefault="0039585F" w:rsidP="0039585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静态站立检测</w:t>
            </w:r>
            <w:r w:rsidR="007C35C5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39585F" w:rsidRPr="004B0339" w:rsidRDefault="0039585F" w:rsidP="007B17FF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20" w:name="a静态站立测试时间"/>
            <w:bookmarkEnd w:id="20"/>
          </w:p>
        </w:tc>
      </w:tr>
      <w:tr w:rsidR="00D94741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1" w:name="a减重角度"/>
            <w:bookmarkEnd w:id="21"/>
          </w:p>
        </w:tc>
        <w:tc>
          <w:tcPr>
            <w:tcW w:w="1607" w:type="pct"/>
            <w:vAlign w:val="bottom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测试时间:</w:t>
            </w:r>
          </w:p>
        </w:tc>
        <w:tc>
          <w:tcPr>
            <w:tcW w:w="982" w:type="pct"/>
            <w:vAlign w:val="bottom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22" w:name="a测试时间"/>
            <w:bookmarkEnd w:id="22"/>
          </w:p>
        </w:tc>
      </w:tr>
      <w:tr w:rsidR="00D94741" w:rsidRPr="004B0339" w:rsidTr="00C044F8">
        <w:tc>
          <w:tcPr>
            <w:tcW w:w="1607" w:type="pct"/>
          </w:tcPr>
          <w:p w:rsidR="00CE5EA2" w:rsidRPr="004B0339" w:rsidRDefault="007B17FF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</w:t>
            </w:r>
            <w:r w:rsidR="00CE5EA2" w:rsidRPr="004B0339">
              <w:rPr>
                <w:rFonts w:asciiTheme="minorEastAsia" w:hAnsiTheme="minorEastAsia" w:cstheme="minorHAnsi"/>
                <w:sz w:val="24"/>
              </w:rPr>
              <w:t>状面最大摆幅: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3" w:name="a额状面最大摆幅"/>
            <w:bookmarkEnd w:id="23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矢状面最大摆幅: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4" w:name="a矢状面最大摆幅"/>
            <w:bookmarkEnd w:id="24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额状面平均摆幅: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5" w:name="a额状面平均摆幅"/>
            <w:bookmarkEnd w:id="25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矢状面平均摆幅: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6" w:name="a矢状面平均摆幅"/>
            <w:bookmarkEnd w:id="26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额状面最大摆动速度: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7" w:name="a额状面最大摆动速度"/>
            <w:bookmarkEnd w:id="27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额状面侧方摆速: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8" w:name="a额状面侧方摆速"/>
            <w:bookmarkEnd w:id="28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额状面摆动次数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29" w:name="a额状面摆动次数"/>
            <w:bookmarkEnd w:id="29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额状面摆动频率: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0" w:name="a额状面摆动频率"/>
            <w:bookmarkEnd w:id="30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矢状面最大摆动速度: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1" w:name="a矢状面最大摆动速度"/>
            <w:bookmarkEnd w:id="31"/>
          </w:p>
        </w:tc>
        <w:tc>
          <w:tcPr>
            <w:tcW w:w="1607" w:type="pct"/>
          </w:tcPr>
          <w:p w:rsidR="00CE5EA2" w:rsidRPr="004B0339" w:rsidRDefault="00CE5EA2" w:rsidP="007B17F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平均重心额状面偏移量: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2" w:name="a平均重心额状面偏移量"/>
            <w:bookmarkEnd w:id="32"/>
          </w:p>
        </w:tc>
      </w:tr>
      <w:tr w:rsidR="004B0339" w:rsidRPr="004B0339" w:rsidTr="00C044F8">
        <w:tc>
          <w:tcPr>
            <w:tcW w:w="1607" w:type="pct"/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平均重心矢状面偏移量:</w:t>
            </w:r>
          </w:p>
        </w:tc>
        <w:tc>
          <w:tcPr>
            <w:tcW w:w="804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3" w:name="a平均重心矢状面偏移量"/>
            <w:bookmarkEnd w:id="33"/>
          </w:p>
        </w:tc>
        <w:tc>
          <w:tcPr>
            <w:tcW w:w="1607" w:type="pct"/>
          </w:tcPr>
          <w:p w:rsidR="00CE5EA2" w:rsidRPr="004B0339" w:rsidRDefault="00CE5EA2" w:rsidP="0039585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重心轨迹总长度:</w:t>
            </w:r>
          </w:p>
        </w:tc>
        <w:tc>
          <w:tcPr>
            <w:tcW w:w="982" w:type="pct"/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4" w:name="a重心轨迹总长度"/>
            <w:bookmarkEnd w:id="34"/>
          </w:p>
        </w:tc>
      </w:tr>
      <w:tr w:rsidR="004B033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tcW w:w="1607" w:type="pct"/>
            <w:tcBorders>
              <w:bottom w:val="none" w:sz="0" w:space="0" w:color="auto"/>
            </w:tcBorders>
          </w:tcPr>
          <w:p w:rsidR="00CE5EA2" w:rsidRPr="004B0339" w:rsidRDefault="00CE5EA2" w:rsidP="0039585F">
            <w:pPr>
              <w:ind w:left="0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重心轨迹总面积:</w:t>
            </w:r>
          </w:p>
        </w:tc>
        <w:tc>
          <w:tcPr>
            <w:tcW w:w="804" w:type="pct"/>
            <w:tcBorders>
              <w:bottom w:val="none" w:sz="0" w:space="0" w:color="auto"/>
            </w:tcBorders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5" w:name="a重心轨迹总面积"/>
            <w:bookmarkEnd w:id="35"/>
          </w:p>
        </w:tc>
        <w:tc>
          <w:tcPr>
            <w:tcW w:w="1607" w:type="pct"/>
            <w:tcBorders>
              <w:bottom w:val="none" w:sz="0" w:space="0" w:color="auto"/>
            </w:tcBorders>
          </w:tcPr>
          <w:p w:rsidR="00CE5EA2" w:rsidRPr="004B0339" w:rsidRDefault="00CE5EA2" w:rsidP="0039585F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  <w:tc>
          <w:tcPr>
            <w:tcW w:w="982" w:type="pct"/>
            <w:tcBorders>
              <w:bottom w:val="none" w:sz="0" w:space="0" w:color="auto"/>
            </w:tcBorders>
          </w:tcPr>
          <w:p w:rsidR="00CE5EA2" w:rsidRPr="004B0339" w:rsidRDefault="00CE5EA2" w:rsidP="007B17FF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</w:tr>
    </w:tbl>
    <w:p w:rsidR="00BE52C9" w:rsidRPr="00E43A80" w:rsidRDefault="00BE52C9" w:rsidP="00BE52C9">
      <w:pPr>
        <w:pStyle w:val="1"/>
        <w:rPr>
          <w:rFonts w:asciiTheme="minorEastAsia" w:eastAsiaTheme="minorEastAsia" w:hAnsiTheme="minorEastAsia" w:cstheme="minorHAnsi"/>
        </w:rPr>
      </w:pPr>
      <w:r w:rsidRPr="00BE52C9">
        <w:rPr>
          <w:rFonts w:asciiTheme="minorEastAsia" w:eastAsiaTheme="minorEastAsia" w:hAnsiTheme="minorEastAsia" w:cstheme="minorHAnsi" w:hint="eastAsia"/>
        </w:rPr>
        <w:t>下蹲站</w:t>
      </w:r>
      <w:r>
        <w:rPr>
          <w:rFonts w:asciiTheme="minorEastAsia" w:eastAsiaTheme="minorEastAsia" w:hAnsiTheme="minorEastAsia" w:cstheme="minorHAnsi" w:hint="eastAsia"/>
        </w:rPr>
        <w:t>起</w:t>
      </w:r>
      <w:r w:rsidRPr="00BE52C9">
        <w:rPr>
          <w:rFonts w:asciiTheme="minorEastAsia" w:eastAsiaTheme="minorEastAsia" w:hAnsiTheme="minorEastAsia" w:cstheme="minorHAnsi" w:hint="eastAsia"/>
        </w:rPr>
        <w:t>动力学参数测试结果</w:t>
      </w:r>
      <w:r w:rsidRPr="00E43A80">
        <w:rPr>
          <w:rFonts w:asciiTheme="minorEastAsia" w:eastAsiaTheme="minorEastAsia" w:hAnsiTheme="minorEastAsia" w:cstheme="minorHAnsi"/>
        </w:rPr>
        <w:t xml:space="preserve">   </w:t>
      </w:r>
      <w:bookmarkStart w:id="36" w:name="c动力学参数测试结果"/>
      <w:bookmarkEnd w:id="36"/>
      <w:r w:rsidRPr="00E43A80">
        <w:rPr>
          <w:rFonts w:asciiTheme="minorEastAsia" w:eastAsiaTheme="minorEastAsia" w:hAnsiTheme="minorEastAsia" w:cstheme="minorHAnsi"/>
        </w:rPr>
        <w:t xml:space="preserve">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BE52C9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7" w:name="c检查日期"/>
            <w:bookmarkEnd w:id="37"/>
          </w:p>
        </w:tc>
        <w:tc>
          <w:tcPr>
            <w:tcW w:w="1607" w:type="pct"/>
            <w:vAlign w:val="bottom"/>
          </w:tcPr>
          <w:p w:rsidR="00BE52C9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下蹲站起测试</w:t>
            </w:r>
            <w:r w:rsidR="007C35C5"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38" w:name="c下蹲站起测试时间"/>
            <w:bookmarkEnd w:id="38"/>
          </w:p>
        </w:tc>
      </w:tr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BE52C9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39" w:name="c减重角度"/>
            <w:bookmarkEnd w:id="39"/>
          </w:p>
        </w:tc>
        <w:tc>
          <w:tcPr>
            <w:tcW w:w="1607" w:type="pct"/>
            <w:vAlign w:val="bottom"/>
          </w:tcPr>
          <w:p w:rsidR="00BE52C9" w:rsidRPr="004B0339" w:rsidRDefault="00BE52C9" w:rsidP="006558E3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训练时间: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40" w:name="c训练时间"/>
            <w:bookmarkEnd w:id="40"/>
          </w:p>
        </w:tc>
      </w:tr>
      <w:tr w:rsidR="00C044F8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C044F8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平均时间</w:t>
            </w:r>
          </w:p>
        </w:tc>
        <w:tc>
          <w:tcPr>
            <w:tcW w:w="804" w:type="pct"/>
            <w:vAlign w:val="bottom"/>
          </w:tcPr>
          <w:p w:rsidR="00C044F8" w:rsidRPr="004B0339" w:rsidRDefault="00C044F8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1" w:name="c平均时间"/>
            <w:bookmarkEnd w:id="41"/>
          </w:p>
        </w:tc>
        <w:tc>
          <w:tcPr>
            <w:tcW w:w="1607" w:type="pct"/>
            <w:vAlign w:val="bottom"/>
          </w:tcPr>
          <w:p w:rsidR="00C044F8" w:rsidRPr="00C044F8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b w:val="0"/>
                <w:sz w:val="24"/>
              </w:rPr>
              <w:t>左膝最大承力力矩</w:t>
            </w:r>
          </w:p>
        </w:tc>
        <w:tc>
          <w:tcPr>
            <w:tcW w:w="982" w:type="pct"/>
            <w:vAlign w:val="bottom"/>
          </w:tcPr>
          <w:p w:rsidR="00C044F8" w:rsidRPr="004B0339" w:rsidRDefault="00C044F8" w:rsidP="006558E3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42" w:name="c左膝最大承力力矩"/>
            <w:bookmarkEnd w:id="42"/>
          </w:p>
        </w:tc>
      </w:tr>
      <w:tr w:rsidR="00BE52C9" w:rsidRPr="004B0339" w:rsidTr="00C044F8">
        <w:tc>
          <w:tcPr>
            <w:tcW w:w="1607" w:type="pct"/>
          </w:tcPr>
          <w:p w:rsidR="00BE52C9" w:rsidRPr="004B0339" w:rsidRDefault="00C044F8" w:rsidP="00BE52C9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右膝最大承力力矩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804" w:type="pct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3" w:name="c右膝最大承力力矩"/>
            <w:bookmarkEnd w:id="43"/>
          </w:p>
        </w:tc>
        <w:tc>
          <w:tcPr>
            <w:tcW w:w="1607" w:type="pct"/>
          </w:tcPr>
          <w:p w:rsidR="00BE52C9" w:rsidRPr="004B0339" w:rsidRDefault="00C044F8" w:rsidP="006558E3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左下肢做功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982" w:type="pct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4" w:name="c左下肢做功"/>
            <w:bookmarkEnd w:id="44"/>
          </w:p>
        </w:tc>
      </w:tr>
      <w:tr w:rsidR="00BE52C9" w:rsidRPr="004B0339" w:rsidTr="00C044F8">
        <w:tc>
          <w:tcPr>
            <w:tcW w:w="1607" w:type="pct"/>
          </w:tcPr>
          <w:p w:rsidR="00BE52C9" w:rsidRPr="004B0339" w:rsidRDefault="00C044F8" w:rsidP="00BE52C9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右下肢做功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804" w:type="pct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5" w:name="c右下肢做功"/>
            <w:bookmarkEnd w:id="45"/>
          </w:p>
        </w:tc>
        <w:tc>
          <w:tcPr>
            <w:tcW w:w="1607" w:type="pct"/>
          </w:tcPr>
          <w:p w:rsidR="00BE52C9" w:rsidRPr="004B0339" w:rsidRDefault="00C044F8" w:rsidP="006558E3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左下肢功率</w:t>
            </w:r>
            <w:r w:rsidR="00BE52C9" w:rsidRPr="004B0339">
              <w:rPr>
                <w:rFonts w:asciiTheme="minorEastAsia" w:hAnsiTheme="minorEastAsia" w:cstheme="minorHAnsi"/>
                <w:sz w:val="24"/>
              </w:rPr>
              <w:t>:</w:t>
            </w:r>
          </w:p>
        </w:tc>
        <w:tc>
          <w:tcPr>
            <w:tcW w:w="982" w:type="pct"/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6" w:name="c左下肢功率"/>
            <w:bookmarkEnd w:id="46"/>
          </w:p>
        </w:tc>
      </w:tr>
      <w:tr w:rsidR="00BE52C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7" w:type="pct"/>
            <w:tcBorders>
              <w:bottom w:val="single" w:sz="4" w:space="0" w:color="auto"/>
            </w:tcBorders>
          </w:tcPr>
          <w:p w:rsidR="00BE52C9" w:rsidRPr="004B0339" w:rsidRDefault="00C044F8" w:rsidP="00C044F8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  <w:r w:rsidRPr="00C044F8">
              <w:rPr>
                <w:rFonts w:asciiTheme="minorEastAsia" w:hAnsiTheme="minorEastAsia" w:cstheme="minorHAnsi" w:hint="eastAsia"/>
                <w:sz w:val="24"/>
              </w:rPr>
              <w:t>右下肢功率</w:t>
            </w:r>
          </w:p>
        </w:tc>
        <w:tc>
          <w:tcPr>
            <w:tcW w:w="804" w:type="pct"/>
            <w:tcBorders>
              <w:bottom w:val="single" w:sz="4" w:space="0" w:color="auto"/>
            </w:tcBorders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7" w:name="c右下肢功率"/>
            <w:bookmarkEnd w:id="47"/>
          </w:p>
        </w:tc>
        <w:tc>
          <w:tcPr>
            <w:tcW w:w="1607" w:type="pct"/>
            <w:tcBorders>
              <w:bottom w:val="single" w:sz="4" w:space="0" w:color="auto"/>
            </w:tcBorders>
          </w:tcPr>
          <w:p w:rsidR="00BE52C9" w:rsidRPr="004B0339" w:rsidRDefault="00BE52C9" w:rsidP="006558E3">
            <w:pPr>
              <w:ind w:left="0"/>
              <w:jc w:val="both"/>
              <w:rPr>
                <w:rFonts w:asciiTheme="minorEastAsia" w:hAnsiTheme="minorEastAsia" w:cstheme="minorHAnsi"/>
                <w:sz w:val="24"/>
              </w:rPr>
            </w:pP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BE52C9" w:rsidRPr="004B0339" w:rsidRDefault="00BE52C9" w:rsidP="006558E3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</w:tr>
    </w:tbl>
    <w:p w:rsidR="005804FB" w:rsidRPr="005A5382" w:rsidRDefault="007B17FF" w:rsidP="003D4928">
      <w:pPr>
        <w:pStyle w:val="a5"/>
        <w:rPr>
          <w:rFonts w:ascii="微软雅黑" w:eastAsia="微软雅黑" w:hAnsi="微软雅黑"/>
        </w:rPr>
      </w:pPr>
      <w:r w:rsidRPr="005A5382">
        <w:rPr>
          <w:rFonts w:ascii="微软雅黑" w:eastAsia="微软雅黑" w:hAnsi="微软雅黑"/>
          <w:sz w:val="28"/>
        </w:rPr>
        <w:lastRenderedPageBreak/>
        <w:t>下蹲站起测试结果</w:t>
      </w:r>
      <w:r w:rsidR="0030091B" w:rsidRPr="005A5382">
        <w:rPr>
          <w:rFonts w:ascii="微软雅黑" w:eastAsia="微软雅黑" w:hAnsi="微软雅黑"/>
          <w:sz w:val="32"/>
        </w:rPr>
        <w:t xml:space="preserve">  </w:t>
      </w:r>
      <w:r w:rsidR="00925492" w:rsidRPr="005A5382">
        <w:rPr>
          <w:rFonts w:ascii="微软雅黑" w:eastAsia="微软雅黑" w:hAnsi="微软雅黑"/>
          <w:sz w:val="22"/>
        </w:rPr>
        <w:t xml:space="preserve"> </w:t>
      </w:r>
      <w:r w:rsidR="00925492" w:rsidRPr="005A5382">
        <w:rPr>
          <w:rFonts w:ascii="微软雅黑" w:eastAsia="微软雅黑" w:hAnsi="微软雅黑"/>
          <w:sz w:val="21"/>
        </w:rPr>
        <w:t xml:space="preserve">         </w:t>
      </w:r>
      <w:bookmarkStart w:id="48" w:name="b下蹲站起测试结果"/>
      <w:bookmarkEnd w:id="48"/>
      <w:r w:rsidR="00925492" w:rsidRPr="005A5382">
        <w:rPr>
          <w:rFonts w:ascii="微软雅黑" w:eastAsia="微软雅黑" w:hAnsi="微软雅黑"/>
          <w:sz w:val="21"/>
        </w:rPr>
        <w:t xml:space="preserve">        </w:t>
      </w:r>
      <w:r w:rsidR="0030091B" w:rsidRPr="005A5382">
        <w:rPr>
          <w:rFonts w:ascii="微软雅黑" w:eastAsia="微软雅黑" w:hAnsi="微软雅黑"/>
          <w:sz w:val="21"/>
        </w:rPr>
        <w:t xml:space="preserve">                                                        </w:t>
      </w:r>
      <w:r w:rsidR="004B0339" w:rsidRPr="005A5382">
        <w:rPr>
          <w:rFonts w:ascii="微软雅黑" w:eastAsia="微软雅黑" w:hAnsi="微软雅黑"/>
          <w:sz w:val="21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1"/>
        <w:gridCol w:w="1277"/>
        <w:gridCol w:w="2552"/>
        <w:gridCol w:w="1559"/>
      </w:tblGrid>
      <w:tr w:rsidR="00BE52C9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BE52C9" w:rsidRPr="004B0339" w:rsidRDefault="00BE52C9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>
              <w:rPr>
                <w:rFonts w:asciiTheme="minorEastAsia" w:hAnsiTheme="minorEastAsia" w:cstheme="minorHAnsi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BE52C9" w:rsidRPr="004B0339" w:rsidRDefault="00BE52C9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49" w:name="b检查日期"/>
            <w:bookmarkEnd w:id="49"/>
          </w:p>
        </w:tc>
        <w:tc>
          <w:tcPr>
            <w:tcW w:w="1607" w:type="pct"/>
            <w:vAlign w:val="bottom"/>
          </w:tcPr>
          <w:p w:rsidR="00BE52C9" w:rsidRPr="00BE52C9" w:rsidRDefault="00BE52C9" w:rsidP="00C044F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BE52C9">
              <w:rPr>
                <w:rFonts w:asciiTheme="minorEastAsia" w:hAnsiTheme="minorEastAsia" w:cstheme="minorHAnsi"/>
                <w:b w:val="0"/>
                <w:sz w:val="24"/>
              </w:rPr>
              <w:t>下蹲站起检测</w:t>
            </w:r>
            <w:r w:rsidR="007C35C5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  <w:r w:rsidR="00C044F8" w:rsidRPr="00C044F8">
              <w:rPr>
                <w:rFonts w:asciiTheme="minorEastAsia" w:hAnsiTheme="minorEastAsia" w:cstheme="minorHAnsi"/>
                <w:b w:val="0"/>
                <w:sz w:val="24"/>
              </w:rPr>
              <w:t>:</w:t>
            </w:r>
          </w:p>
        </w:tc>
        <w:tc>
          <w:tcPr>
            <w:tcW w:w="982" w:type="pct"/>
            <w:vAlign w:val="bottom"/>
          </w:tcPr>
          <w:p w:rsidR="00BE52C9" w:rsidRPr="004B0339" w:rsidRDefault="00BE52C9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50" w:name="b下蹲站起测试时间"/>
            <w:bookmarkEnd w:id="50"/>
          </w:p>
        </w:tc>
      </w:tr>
      <w:tr w:rsidR="00211A46" w:rsidRPr="004B0339" w:rsidTr="00C04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7" w:type="pct"/>
            <w:vAlign w:val="bottom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1" w:name="b减重角度"/>
            <w:bookmarkEnd w:id="51"/>
          </w:p>
        </w:tc>
        <w:tc>
          <w:tcPr>
            <w:tcW w:w="1607" w:type="pct"/>
            <w:vAlign w:val="bottom"/>
          </w:tcPr>
          <w:p w:rsidR="00211A46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测试</w:t>
            </w:r>
            <w:r w:rsidR="00211A46" w:rsidRPr="004B0339">
              <w:rPr>
                <w:rFonts w:asciiTheme="minorEastAsia" w:hAnsiTheme="minorEastAsia" w:cstheme="minorHAnsi"/>
                <w:b w:val="0"/>
                <w:sz w:val="24"/>
              </w:rPr>
              <w:t>时间:</w:t>
            </w:r>
          </w:p>
        </w:tc>
        <w:tc>
          <w:tcPr>
            <w:tcW w:w="982" w:type="pct"/>
            <w:vAlign w:val="bottom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52" w:name="b测试时间"/>
            <w:bookmarkEnd w:id="52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proofErr w:type="gramStart"/>
            <w:r w:rsidRPr="004B0339">
              <w:rPr>
                <w:rFonts w:asciiTheme="minorEastAsia" w:hAnsiTheme="minorEastAsia" w:cstheme="minorHAnsi"/>
                <w:sz w:val="24"/>
              </w:rPr>
              <w:t>额状面</w:t>
            </w:r>
            <w:proofErr w:type="gramEnd"/>
            <w:r w:rsidRPr="004B0339">
              <w:rPr>
                <w:rFonts w:asciiTheme="minorEastAsia" w:hAnsiTheme="minorEastAsia" w:cstheme="minorHAnsi"/>
                <w:sz w:val="24"/>
              </w:rPr>
              <w:t>最大摆幅: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3" w:name="b额状面最大摆幅"/>
            <w:bookmarkEnd w:id="53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矢状面最大摆幅: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4" w:name="b矢状面最大摆幅"/>
            <w:bookmarkEnd w:id="54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额状面平均摆幅: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5" w:name="b额状面平均摆幅"/>
            <w:bookmarkEnd w:id="55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矢状面平均摆幅: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6" w:name="b矢状面平均摆幅"/>
            <w:bookmarkEnd w:id="56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额状面最大摆动速度: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7" w:name="b额状面最大摆动速度"/>
            <w:bookmarkEnd w:id="57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额状面侧方摆速: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8" w:name="b额状面侧方摆速"/>
            <w:bookmarkEnd w:id="58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额状面摆动次数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59" w:name="b额状面摆动次数"/>
            <w:bookmarkEnd w:id="59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额状面摆动频率: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0" w:name="b额状面摆动频率"/>
            <w:bookmarkEnd w:id="60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矢状面最大摆动速度: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1" w:name="b矢状面最大摆动速度"/>
            <w:bookmarkEnd w:id="61"/>
          </w:p>
        </w:tc>
        <w:tc>
          <w:tcPr>
            <w:tcW w:w="1607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平均重心额状面偏移量: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2" w:name="b平均重心额状面偏移量"/>
            <w:bookmarkEnd w:id="62"/>
          </w:p>
        </w:tc>
      </w:tr>
      <w:tr w:rsidR="00211A46" w:rsidRPr="004B0339" w:rsidTr="00C044F8">
        <w:tc>
          <w:tcPr>
            <w:tcW w:w="1607" w:type="pct"/>
          </w:tcPr>
          <w:p w:rsidR="00211A46" w:rsidRPr="004B0339" w:rsidRDefault="00211A46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平均重心矢状面偏移量:</w:t>
            </w:r>
          </w:p>
        </w:tc>
        <w:tc>
          <w:tcPr>
            <w:tcW w:w="804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3" w:name="b平均重心矢状面偏移量"/>
            <w:bookmarkEnd w:id="63"/>
          </w:p>
        </w:tc>
        <w:tc>
          <w:tcPr>
            <w:tcW w:w="1607" w:type="pct"/>
          </w:tcPr>
          <w:p w:rsidR="00211A46" w:rsidRPr="004B0339" w:rsidRDefault="00211A46" w:rsidP="00D94741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重心轨迹总长度:</w:t>
            </w:r>
          </w:p>
        </w:tc>
        <w:tc>
          <w:tcPr>
            <w:tcW w:w="982" w:type="pct"/>
          </w:tcPr>
          <w:p w:rsidR="00211A46" w:rsidRPr="004B0339" w:rsidRDefault="00211A46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4" w:name="b重心轨迹总长度"/>
            <w:bookmarkEnd w:id="64"/>
          </w:p>
        </w:tc>
      </w:tr>
      <w:tr w:rsidR="004B0339" w:rsidRPr="004B0339" w:rsidTr="00C04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7" w:type="pct"/>
            <w:tcBorders>
              <w:bottom w:val="single" w:sz="4" w:space="0" w:color="auto"/>
            </w:tcBorders>
          </w:tcPr>
          <w:p w:rsidR="004B0339" w:rsidRPr="004B0339" w:rsidRDefault="004B0339" w:rsidP="00EE5C48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重心轨迹总面积:</w:t>
            </w:r>
          </w:p>
        </w:tc>
        <w:tc>
          <w:tcPr>
            <w:tcW w:w="804" w:type="pct"/>
            <w:tcBorders>
              <w:bottom w:val="single" w:sz="4" w:space="0" w:color="auto"/>
            </w:tcBorders>
          </w:tcPr>
          <w:p w:rsidR="004B0339" w:rsidRPr="004B0339" w:rsidRDefault="004B0339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5" w:name="b重心轨迹总面积"/>
            <w:bookmarkEnd w:id="65"/>
          </w:p>
        </w:tc>
        <w:tc>
          <w:tcPr>
            <w:tcW w:w="1607" w:type="pct"/>
            <w:tcBorders>
              <w:bottom w:val="single" w:sz="4" w:space="0" w:color="auto"/>
            </w:tcBorders>
          </w:tcPr>
          <w:p w:rsidR="004B0339" w:rsidRPr="004B0339" w:rsidRDefault="004B0339" w:rsidP="00D94741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  <w:tc>
          <w:tcPr>
            <w:tcW w:w="982" w:type="pct"/>
            <w:tcBorders>
              <w:bottom w:val="single" w:sz="4" w:space="0" w:color="auto"/>
            </w:tcBorders>
          </w:tcPr>
          <w:p w:rsidR="004B0339" w:rsidRPr="004B0339" w:rsidRDefault="004B0339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</w:tr>
    </w:tbl>
    <w:p w:rsidR="007C35C5" w:rsidRDefault="007C35C5" w:rsidP="007C35C5"/>
    <w:p w:rsidR="007C35C5" w:rsidRDefault="007C35C5" w:rsidP="007C35C5"/>
    <w:p w:rsidR="00C07176" w:rsidRPr="00E43A80" w:rsidRDefault="00211A46" w:rsidP="00211A46">
      <w:pPr>
        <w:pStyle w:val="1"/>
        <w:rPr>
          <w:rFonts w:asciiTheme="minorEastAsia" w:eastAsiaTheme="minorEastAsia" w:hAnsiTheme="minorEastAsia" w:cstheme="minorHAnsi"/>
        </w:rPr>
      </w:pPr>
      <w:r w:rsidRPr="00E43A80">
        <w:rPr>
          <w:rFonts w:asciiTheme="minorEastAsia" w:eastAsiaTheme="minorEastAsia" w:hAnsiTheme="minorEastAsia" w:cstheme="minorHAnsi"/>
        </w:rPr>
        <w:t>同步屈伸被动态姿势图测试结果</w:t>
      </w:r>
      <w:r w:rsidR="004B0339" w:rsidRPr="00E43A80">
        <w:rPr>
          <w:rFonts w:asciiTheme="minorEastAsia" w:eastAsiaTheme="minorEastAsia" w:hAnsiTheme="minorEastAsia" w:cstheme="minorHAnsi"/>
        </w:rPr>
        <w:t xml:space="preserve">    </w:t>
      </w:r>
      <w:bookmarkStart w:id="66" w:name="e同步屈伸被动态姿势图测试结果"/>
      <w:bookmarkEnd w:id="66"/>
      <w:r w:rsidR="004B0339" w:rsidRPr="00E43A80">
        <w:rPr>
          <w:rFonts w:asciiTheme="minorEastAsia" w:eastAsiaTheme="minorEastAsia" w:hAnsiTheme="minorEastAsia" w:cstheme="minorHAnsi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553"/>
        <w:gridCol w:w="1277"/>
        <w:gridCol w:w="2550"/>
        <w:gridCol w:w="1559"/>
      </w:tblGrid>
      <w:tr w:rsidR="007C35C5" w:rsidRPr="004B0339" w:rsidTr="007C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8" w:type="pct"/>
            <w:vAlign w:val="bottom"/>
          </w:tcPr>
          <w:p w:rsidR="007C35C5" w:rsidRPr="007C35C5" w:rsidRDefault="007C35C5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804" w:type="pct"/>
            <w:vAlign w:val="bottom"/>
          </w:tcPr>
          <w:p w:rsidR="007C35C5" w:rsidRPr="004B0339" w:rsidRDefault="007C35C5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7" w:name="e检查日期"/>
            <w:bookmarkEnd w:id="67"/>
          </w:p>
        </w:tc>
        <w:tc>
          <w:tcPr>
            <w:tcW w:w="1606" w:type="pct"/>
            <w:vAlign w:val="bottom"/>
          </w:tcPr>
          <w:p w:rsidR="007C35C5" w:rsidRPr="007C35C5" w:rsidRDefault="007C35C5" w:rsidP="007C35C5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同步屈伸测试时间</w:t>
            </w:r>
          </w:p>
        </w:tc>
        <w:tc>
          <w:tcPr>
            <w:tcW w:w="982" w:type="pct"/>
            <w:vAlign w:val="bottom"/>
          </w:tcPr>
          <w:p w:rsidR="007C35C5" w:rsidRPr="004B0339" w:rsidRDefault="007C35C5" w:rsidP="00F727D4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68" w:name="e同步屈伸测试时间"/>
            <w:bookmarkEnd w:id="68"/>
          </w:p>
        </w:tc>
      </w:tr>
      <w:tr w:rsidR="00211A46" w:rsidRPr="004B0339" w:rsidTr="007C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08" w:type="pct"/>
            <w:vAlign w:val="bottom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04" w:type="pct"/>
            <w:vAlign w:val="bottom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69" w:name="e减重角度"/>
            <w:bookmarkEnd w:id="69"/>
          </w:p>
        </w:tc>
        <w:tc>
          <w:tcPr>
            <w:tcW w:w="1606" w:type="pct"/>
            <w:vAlign w:val="bottom"/>
          </w:tcPr>
          <w:p w:rsidR="00211A46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</w:t>
            </w:r>
            <w:r w:rsidR="00211A46" w:rsidRPr="004B0339">
              <w:rPr>
                <w:rFonts w:asciiTheme="minorEastAsia" w:hAnsiTheme="minorEastAsia" w:cstheme="minorHAnsi"/>
                <w:b w:val="0"/>
                <w:sz w:val="24"/>
              </w:rPr>
              <w:t>时间:</w:t>
            </w:r>
          </w:p>
        </w:tc>
        <w:tc>
          <w:tcPr>
            <w:tcW w:w="982" w:type="pct"/>
            <w:vAlign w:val="bottom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70" w:name="e训练时间"/>
            <w:bookmarkEnd w:id="70"/>
          </w:p>
        </w:tc>
      </w:tr>
      <w:tr w:rsidR="00211A46" w:rsidRPr="004B0339" w:rsidTr="007C35C5">
        <w:tc>
          <w:tcPr>
            <w:tcW w:w="1608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左下肢最大顶力:</w:t>
            </w:r>
          </w:p>
        </w:tc>
        <w:tc>
          <w:tcPr>
            <w:tcW w:w="804" w:type="pct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71" w:name="e左下肢最大顶力"/>
            <w:bookmarkEnd w:id="71"/>
          </w:p>
        </w:tc>
        <w:tc>
          <w:tcPr>
            <w:tcW w:w="1606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右下肢最大顶力:</w:t>
            </w:r>
          </w:p>
        </w:tc>
        <w:tc>
          <w:tcPr>
            <w:tcW w:w="982" w:type="pct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72" w:name="e右下肢最大顶力"/>
            <w:bookmarkEnd w:id="72"/>
          </w:p>
        </w:tc>
      </w:tr>
      <w:tr w:rsidR="00211A46" w:rsidRPr="004B0339" w:rsidTr="007C35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8" w:type="pct"/>
          </w:tcPr>
          <w:p w:rsidR="00211A46" w:rsidRPr="004B0339" w:rsidRDefault="00211A46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左下肢平均顶力:</w:t>
            </w:r>
          </w:p>
        </w:tc>
        <w:tc>
          <w:tcPr>
            <w:tcW w:w="804" w:type="pct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73" w:name="e左下肢平均顶力"/>
            <w:bookmarkEnd w:id="73"/>
          </w:p>
        </w:tc>
        <w:tc>
          <w:tcPr>
            <w:tcW w:w="1606" w:type="pct"/>
          </w:tcPr>
          <w:p w:rsidR="00211A46" w:rsidRPr="004B0339" w:rsidRDefault="00211A46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右下肢平均顶力:</w:t>
            </w:r>
          </w:p>
        </w:tc>
        <w:tc>
          <w:tcPr>
            <w:tcW w:w="982" w:type="pct"/>
          </w:tcPr>
          <w:p w:rsidR="00211A46" w:rsidRPr="004B0339" w:rsidRDefault="00211A46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74" w:name="e右下肢平均顶力"/>
            <w:bookmarkEnd w:id="74"/>
          </w:p>
        </w:tc>
      </w:tr>
    </w:tbl>
    <w:p w:rsidR="007C35C5" w:rsidRDefault="007C35C5" w:rsidP="00D94741">
      <w:pPr>
        <w:pStyle w:val="1"/>
        <w:rPr>
          <w:rFonts w:asciiTheme="minorEastAsia" w:eastAsiaTheme="minorEastAsia" w:hAnsiTheme="minorEastAsia" w:cstheme="minorHAnsi"/>
        </w:rPr>
      </w:pPr>
    </w:p>
    <w:p w:rsidR="007C35C5" w:rsidRPr="007C35C5" w:rsidRDefault="007C35C5" w:rsidP="007C35C5"/>
    <w:p w:rsidR="007C35C5" w:rsidRDefault="007C35C5" w:rsidP="00D94741">
      <w:pPr>
        <w:pStyle w:val="1"/>
        <w:rPr>
          <w:rFonts w:asciiTheme="minorEastAsia" w:eastAsiaTheme="minorEastAsia" w:hAnsiTheme="minorEastAsia" w:cstheme="minorHAnsi"/>
        </w:rPr>
      </w:pPr>
      <w:r w:rsidRPr="007C35C5">
        <w:rPr>
          <w:rFonts w:asciiTheme="minorEastAsia" w:eastAsiaTheme="minorEastAsia" w:hAnsiTheme="minorEastAsia" w:cstheme="minorHAnsi" w:hint="eastAsia"/>
        </w:rPr>
        <w:lastRenderedPageBreak/>
        <w:t>下蹲站起运动学参数测试结果</w:t>
      </w:r>
      <w:bookmarkStart w:id="75" w:name="d运动学参数测试结果"/>
      <w:bookmarkEnd w:id="75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417"/>
        <w:gridCol w:w="2552"/>
        <w:gridCol w:w="1559"/>
      </w:tblGrid>
      <w:tr w:rsidR="007C35C5" w:rsidTr="00F7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:rsidR="007C35C5" w:rsidRDefault="007C35C5" w:rsidP="007C35C5">
            <w:r w:rsidRPr="007C35C5"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17" w:type="dxa"/>
          </w:tcPr>
          <w:p w:rsidR="007C35C5" w:rsidRDefault="007C35C5" w:rsidP="007C35C5">
            <w:bookmarkStart w:id="76" w:name="d检查日期"/>
            <w:bookmarkEnd w:id="76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b w:val="0"/>
                <w:sz w:val="24"/>
                <w:szCs w:val="24"/>
              </w:rPr>
            </w:pPr>
            <w:r w:rsidRPr="007C35C5">
              <w:rPr>
                <w:rFonts w:hint="eastAsia"/>
                <w:b w:val="0"/>
                <w:sz w:val="24"/>
                <w:szCs w:val="24"/>
              </w:rPr>
              <w:t>下蹲站起测试时间</w:t>
            </w:r>
          </w:p>
        </w:tc>
        <w:tc>
          <w:tcPr>
            <w:tcW w:w="1559" w:type="dxa"/>
          </w:tcPr>
          <w:p w:rsidR="007C35C5" w:rsidRDefault="007C35C5" w:rsidP="007C35C5">
            <w:bookmarkStart w:id="77" w:name="d下蹲站起测试时间"/>
            <w:bookmarkEnd w:id="77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减重角度</w:t>
            </w:r>
          </w:p>
        </w:tc>
        <w:tc>
          <w:tcPr>
            <w:tcW w:w="1417" w:type="dxa"/>
          </w:tcPr>
          <w:p w:rsidR="007C35C5" w:rsidRDefault="007C35C5" w:rsidP="007C35C5">
            <w:bookmarkStart w:id="78" w:name="d减重角度"/>
            <w:bookmarkEnd w:id="78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训练时间</w:t>
            </w:r>
          </w:p>
        </w:tc>
        <w:tc>
          <w:tcPr>
            <w:tcW w:w="1559" w:type="dxa"/>
          </w:tcPr>
          <w:p w:rsidR="007C35C5" w:rsidRDefault="007C35C5" w:rsidP="007C35C5">
            <w:bookmarkStart w:id="79" w:name="d训练时间"/>
            <w:bookmarkEnd w:id="79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左膝最大角速度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80" w:name="d左膝最大角速度"/>
            <w:bookmarkEnd w:id="80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右膝最大角速度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81" w:name="d右膝最大角速度"/>
            <w:bookmarkEnd w:id="81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左膝平均角速度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82" w:name="d左膝平均角速度"/>
            <w:bookmarkEnd w:id="82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右膝平均角速度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83" w:name="d右膝平均角速度"/>
            <w:bookmarkEnd w:id="83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</w:t>
            </w:r>
            <w:proofErr w:type="gramStart"/>
            <w:r w:rsidRPr="007C35C5">
              <w:rPr>
                <w:rFonts w:hint="eastAsia"/>
                <w:sz w:val="24"/>
                <w:szCs w:val="24"/>
              </w:rPr>
              <w:t>髋平均</w:t>
            </w:r>
            <w:proofErr w:type="gramEnd"/>
            <w:r w:rsidRPr="007C35C5">
              <w:rPr>
                <w:rFonts w:hint="eastAsia"/>
                <w:sz w:val="24"/>
                <w:szCs w:val="24"/>
              </w:rPr>
              <w:t>角速度</w:t>
            </w:r>
          </w:p>
        </w:tc>
        <w:tc>
          <w:tcPr>
            <w:tcW w:w="1417" w:type="dxa"/>
          </w:tcPr>
          <w:p w:rsidR="007C35C5" w:rsidRDefault="007C35C5" w:rsidP="007C35C5">
            <w:bookmarkStart w:id="84" w:name="d左髋平均角速度"/>
            <w:bookmarkEnd w:id="84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</w:t>
            </w:r>
            <w:proofErr w:type="gramStart"/>
            <w:r w:rsidRPr="007C35C5">
              <w:rPr>
                <w:rFonts w:hint="eastAsia"/>
                <w:sz w:val="24"/>
                <w:szCs w:val="24"/>
              </w:rPr>
              <w:t>髋平均</w:t>
            </w:r>
            <w:proofErr w:type="gramEnd"/>
            <w:r w:rsidRPr="007C35C5">
              <w:rPr>
                <w:rFonts w:hint="eastAsia"/>
                <w:sz w:val="24"/>
                <w:szCs w:val="24"/>
              </w:rPr>
              <w:t>角速度</w:t>
            </w:r>
          </w:p>
        </w:tc>
        <w:tc>
          <w:tcPr>
            <w:tcW w:w="1559" w:type="dxa"/>
          </w:tcPr>
          <w:p w:rsidR="007C35C5" w:rsidRDefault="007C35C5" w:rsidP="007C35C5">
            <w:bookmarkStart w:id="85" w:name="d右髋平均角速度"/>
            <w:bookmarkEnd w:id="85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左下肢最大用力</w:t>
            </w:r>
          </w:p>
        </w:tc>
        <w:tc>
          <w:tcPr>
            <w:tcW w:w="1417" w:type="dxa"/>
          </w:tcPr>
          <w:p w:rsidR="007C35C5" w:rsidRDefault="007C35C5" w:rsidP="007C35C5">
            <w:bookmarkStart w:id="86" w:name="d左下肢最大用力"/>
            <w:bookmarkEnd w:id="86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右下肢最大用力</w:t>
            </w:r>
          </w:p>
        </w:tc>
        <w:tc>
          <w:tcPr>
            <w:tcW w:w="1559" w:type="dxa"/>
          </w:tcPr>
          <w:p w:rsidR="007C35C5" w:rsidRDefault="007C35C5" w:rsidP="007C35C5">
            <w:bookmarkStart w:id="87" w:name="d右下肢最大用力"/>
            <w:bookmarkEnd w:id="87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左下肢平均用力</w:t>
            </w:r>
          </w:p>
        </w:tc>
        <w:tc>
          <w:tcPr>
            <w:tcW w:w="1417" w:type="dxa"/>
          </w:tcPr>
          <w:p w:rsidR="007C35C5" w:rsidRDefault="007C35C5" w:rsidP="007C35C5">
            <w:bookmarkStart w:id="88" w:name="d左下肢平均用力"/>
            <w:bookmarkEnd w:id="88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右下肢平均用力</w:t>
            </w:r>
          </w:p>
        </w:tc>
        <w:tc>
          <w:tcPr>
            <w:tcW w:w="1559" w:type="dxa"/>
          </w:tcPr>
          <w:p w:rsidR="007C35C5" w:rsidRDefault="007C35C5" w:rsidP="007C35C5">
            <w:bookmarkStart w:id="89" w:name="d右下肢平均用力"/>
            <w:bookmarkEnd w:id="89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左下肢力变化最大值</w:t>
            </w:r>
          </w:p>
        </w:tc>
        <w:tc>
          <w:tcPr>
            <w:tcW w:w="1417" w:type="dxa"/>
          </w:tcPr>
          <w:p w:rsidR="007C35C5" w:rsidRDefault="007C35C5" w:rsidP="007C35C5">
            <w:bookmarkStart w:id="90" w:name="d左下肢力变化最大值"/>
            <w:bookmarkEnd w:id="90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右下肢力变化最大值</w:t>
            </w:r>
          </w:p>
        </w:tc>
        <w:tc>
          <w:tcPr>
            <w:tcW w:w="1559" w:type="dxa"/>
          </w:tcPr>
          <w:p w:rsidR="007C35C5" w:rsidRDefault="007C35C5" w:rsidP="007C35C5">
            <w:bookmarkStart w:id="91" w:name="d右下肢力变化最大值"/>
            <w:bookmarkEnd w:id="91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床板最大位移</w:t>
            </w:r>
          </w:p>
        </w:tc>
        <w:tc>
          <w:tcPr>
            <w:tcW w:w="1417" w:type="dxa"/>
          </w:tcPr>
          <w:p w:rsidR="007C35C5" w:rsidRDefault="007C35C5" w:rsidP="007C35C5">
            <w:bookmarkStart w:id="92" w:name="d床板最大位移"/>
            <w:bookmarkEnd w:id="92"/>
          </w:p>
        </w:tc>
        <w:tc>
          <w:tcPr>
            <w:tcW w:w="2552" w:type="dxa"/>
          </w:tcPr>
          <w:p w:rsidR="007C35C5" w:rsidRPr="007C35C5" w:rsidRDefault="007C35C5" w:rsidP="007C35C5">
            <w:pPr>
              <w:rPr>
                <w:sz w:val="24"/>
                <w:szCs w:val="24"/>
              </w:rPr>
            </w:pPr>
            <w:r w:rsidRPr="007C35C5">
              <w:rPr>
                <w:rFonts w:hint="eastAsia"/>
                <w:sz w:val="24"/>
                <w:szCs w:val="24"/>
              </w:rPr>
              <w:t>膝关节最大角度</w:t>
            </w:r>
          </w:p>
        </w:tc>
        <w:tc>
          <w:tcPr>
            <w:tcW w:w="1559" w:type="dxa"/>
          </w:tcPr>
          <w:p w:rsidR="007C35C5" w:rsidRDefault="007C35C5" w:rsidP="007C35C5">
            <w:bookmarkStart w:id="93" w:name="d膝关节最大角度"/>
            <w:bookmarkEnd w:id="93"/>
          </w:p>
        </w:tc>
      </w:tr>
      <w:tr w:rsidR="007C35C5" w:rsidTr="00F727D4">
        <w:tc>
          <w:tcPr>
            <w:tcW w:w="2410" w:type="dxa"/>
          </w:tcPr>
          <w:p w:rsidR="007C35C5" w:rsidRPr="007C35C5" w:rsidRDefault="007C35C5" w:rsidP="007C35C5">
            <w:r w:rsidRPr="007C35C5">
              <w:rPr>
                <w:rFonts w:asciiTheme="minorEastAsia" w:hAnsiTheme="minorEastAsia" w:cstheme="minorHAnsi" w:hint="eastAsia"/>
                <w:sz w:val="24"/>
              </w:rPr>
              <w:t>髋关节最大角度</w:t>
            </w:r>
          </w:p>
        </w:tc>
        <w:tc>
          <w:tcPr>
            <w:tcW w:w="1417" w:type="dxa"/>
          </w:tcPr>
          <w:p w:rsidR="007C35C5" w:rsidRDefault="007C35C5" w:rsidP="007C35C5">
            <w:bookmarkStart w:id="94" w:name="d髋关节最大角度"/>
            <w:bookmarkEnd w:id="94"/>
          </w:p>
        </w:tc>
        <w:tc>
          <w:tcPr>
            <w:tcW w:w="2552" w:type="dxa"/>
          </w:tcPr>
          <w:p w:rsidR="007C35C5" w:rsidRPr="007C35C5" w:rsidRDefault="007C35C5" w:rsidP="007C35C5"/>
        </w:tc>
        <w:tc>
          <w:tcPr>
            <w:tcW w:w="1559" w:type="dxa"/>
          </w:tcPr>
          <w:p w:rsidR="007C35C5" w:rsidRDefault="007C35C5" w:rsidP="007C35C5"/>
        </w:tc>
      </w:tr>
    </w:tbl>
    <w:p w:rsidR="007C35C5" w:rsidRPr="007C35C5" w:rsidRDefault="007C35C5" w:rsidP="007C35C5"/>
    <w:p w:rsidR="00211A46" w:rsidRPr="00E43A80" w:rsidRDefault="00D94741" w:rsidP="00D94741">
      <w:pPr>
        <w:pStyle w:val="1"/>
        <w:rPr>
          <w:rFonts w:asciiTheme="minorEastAsia" w:eastAsiaTheme="minorEastAsia" w:hAnsiTheme="minorEastAsia" w:cstheme="minorHAnsi"/>
        </w:rPr>
      </w:pPr>
      <w:r w:rsidRPr="00E43A80">
        <w:rPr>
          <w:rFonts w:asciiTheme="minorEastAsia" w:eastAsiaTheme="minorEastAsia" w:hAnsiTheme="minorEastAsia" w:cstheme="minorHAnsi"/>
        </w:rPr>
        <w:t>交替屈伸被动态姿势图测试结果</w:t>
      </w:r>
      <w:r w:rsidR="004B0339" w:rsidRPr="00E43A80">
        <w:rPr>
          <w:rFonts w:asciiTheme="minorEastAsia" w:eastAsiaTheme="minorEastAsia" w:hAnsiTheme="minorEastAsia" w:cstheme="minorHAnsi"/>
        </w:rPr>
        <w:t xml:space="preserve">   </w:t>
      </w:r>
      <w:bookmarkStart w:id="95" w:name="f交替屈伸被动态姿势图测试结果"/>
      <w:bookmarkEnd w:id="95"/>
      <w:r w:rsidR="004B0339" w:rsidRPr="00E43A80">
        <w:rPr>
          <w:rFonts w:asciiTheme="minorEastAsia" w:eastAsiaTheme="minorEastAsia" w:hAnsiTheme="minorEastAsia" w:cstheme="minorHAnsi"/>
        </w:rPr>
        <w:t xml:space="preserve">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411"/>
        <w:gridCol w:w="1419"/>
        <w:gridCol w:w="2550"/>
        <w:gridCol w:w="1559"/>
      </w:tblGrid>
      <w:tr w:rsidR="00F727D4" w:rsidRPr="004B0339" w:rsidTr="008E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8" w:type="pct"/>
            <w:vAlign w:val="bottom"/>
          </w:tcPr>
          <w:p w:rsidR="00F727D4" w:rsidRPr="00F727D4" w:rsidRDefault="00F727D4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检查</w:t>
            </w:r>
            <w:r w:rsidRPr="00F727D4">
              <w:rPr>
                <w:rFonts w:asciiTheme="minorEastAsia" w:hAnsiTheme="minorEastAsia" w:cstheme="minorHAnsi"/>
                <w:b w:val="0"/>
                <w:sz w:val="24"/>
              </w:rPr>
              <w:t>日期</w:t>
            </w: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：</w:t>
            </w:r>
          </w:p>
        </w:tc>
        <w:tc>
          <w:tcPr>
            <w:tcW w:w="894" w:type="pct"/>
            <w:vAlign w:val="bottom"/>
          </w:tcPr>
          <w:p w:rsidR="00F727D4" w:rsidRPr="004B0339" w:rsidRDefault="00F727D4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96" w:name="f检查日期"/>
            <w:bookmarkEnd w:id="96"/>
          </w:p>
        </w:tc>
        <w:tc>
          <w:tcPr>
            <w:tcW w:w="1606" w:type="pct"/>
            <w:vAlign w:val="bottom"/>
          </w:tcPr>
          <w:p w:rsidR="00F727D4" w:rsidRPr="00F727D4" w:rsidRDefault="00F727D4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F727D4">
              <w:rPr>
                <w:rFonts w:asciiTheme="minorEastAsia" w:hAnsiTheme="minorEastAsia" w:cstheme="minorHAnsi" w:hint="eastAsia"/>
                <w:b w:val="0"/>
                <w:sz w:val="24"/>
              </w:rPr>
              <w:t>交替屈伸测试时间</w:t>
            </w:r>
          </w:p>
        </w:tc>
        <w:tc>
          <w:tcPr>
            <w:tcW w:w="982" w:type="pct"/>
            <w:vAlign w:val="bottom"/>
          </w:tcPr>
          <w:p w:rsidR="00F727D4" w:rsidRPr="004B0339" w:rsidRDefault="00F727D4" w:rsidP="00F727D4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97" w:name="f交替屈伸测试时间"/>
            <w:bookmarkEnd w:id="97"/>
          </w:p>
        </w:tc>
      </w:tr>
      <w:tr w:rsidR="00D94741" w:rsidRPr="004B0339" w:rsidTr="008E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18" w:type="pct"/>
            <w:vAlign w:val="bottom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减重角度:</w:t>
            </w:r>
          </w:p>
        </w:tc>
        <w:tc>
          <w:tcPr>
            <w:tcW w:w="894" w:type="pct"/>
            <w:vAlign w:val="bottom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98" w:name="f减重角度"/>
            <w:bookmarkEnd w:id="98"/>
          </w:p>
        </w:tc>
        <w:tc>
          <w:tcPr>
            <w:tcW w:w="1606" w:type="pct"/>
            <w:vAlign w:val="bottom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b w:val="0"/>
                <w:sz w:val="24"/>
              </w:rPr>
              <w:t>训练时间:</w:t>
            </w:r>
          </w:p>
        </w:tc>
        <w:tc>
          <w:tcPr>
            <w:tcW w:w="982" w:type="pct"/>
            <w:vAlign w:val="bottom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99" w:name="f训练时间"/>
            <w:bookmarkEnd w:id="99"/>
          </w:p>
        </w:tc>
      </w:tr>
      <w:tr w:rsidR="00D94741" w:rsidRPr="004B0339" w:rsidTr="008E5E63">
        <w:tc>
          <w:tcPr>
            <w:tcW w:w="1518" w:type="pct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左下肢最大顶力:</w:t>
            </w:r>
          </w:p>
        </w:tc>
        <w:tc>
          <w:tcPr>
            <w:tcW w:w="894" w:type="pct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00" w:name="f左下肢最大顶力"/>
            <w:bookmarkEnd w:id="100"/>
          </w:p>
        </w:tc>
        <w:tc>
          <w:tcPr>
            <w:tcW w:w="1606" w:type="pct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右下肢最大顶力:</w:t>
            </w:r>
          </w:p>
        </w:tc>
        <w:tc>
          <w:tcPr>
            <w:tcW w:w="982" w:type="pct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01" w:name="f右下肢最大顶力"/>
            <w:bookmarkEnd w:id="101"/>
          </w:p>
        </w:tc>
      </w:tr>
      <w:tr w:rsidR="00D94741" w:rsidRPr="004B0339" w:rsidTr="008E5E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8" w:type="pct"/>
          </w:tcPr>
          <w:p w:rsidR="00D94741" w:rsidRPr="004B0339" w:rsidRDefault="00D94741" w:rsidP="00F727D4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左下肢平均顶力:</w:t>
            </w:r>
          </w:p>
        </w:tc>
        <w:tc>
          <w:tcPr>
            <w:tcW w:w="894" w:type="pct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</w:p>
        </w:tc>
        <w:tc>
          <w:tcPr>
            <w:tcW w:w="1606" w:type="pct"/>
          </w:tcPr>
          <w:p w:rsidR="00D94741" w:rsidRPr="004B0339" w:rsidRDefault="00D94741" w:rsidP="00EE5C48">
            <w:pPr>
              <w:ind w:left="0"/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4B0339">
              <w:rPr>
                <w:rFonts w:asciiTheme="minorEastAsia" w:hAnsiTheme="minorEastAsia" w:cstheme="minorHAnsi"/>
                <w:sz w:val="24"/>
              </w:rPr>
              <w:t>右下肢平均顶力:</w:t>
            </w:r>
          </w:p>
        </w:tc>
        <w:tc>
          <w:tcPr>
            <w:tcW w:w="982" w:type="pct"/>
          </w:tcPr>
          <w:p w:rsidR="00D94741" w:rsidRPr="004B0339" w:rsidRDefault="00D94741" w:rsidP="00F727D4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02" w:name="f左下肢平均顶力"/>
            <w:bookmarkEnd w:id="102"/>
          </w:p>
        </w:tc>
      </w:tr>
    </w:tbl>
    <w:p w:rsidR="00A05789" w:rsidRDefault="00A05789" w:rsidP="00A05789"/>
    <w:p w:rsidR="00A05789" w:rsidRPr="00E43A80" w:rsidRDefault="00A05789" w:rsidP="00A05789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静态</w:t>
      </w:r>
      <w:r w:rsidRPr="00E43A80">
        <w:rPr>
          <w:rFonts w:asciiTheme="minorEastAsia" w:eastAsiaTheme="minorEastAsia" w:hAnsiTheme="minorEastAsia"/>
        </w:rPr>
        <w:t>训练结果</w:t>
      </w:r>
      <w:r w:rsidRPr="00E43A80">
        <w:rPr>
          <w:rFonts w:asciiTheme="minorEastAsia" w:eastAsiaTheme="minorEastAsia" w:hAnsiTheme="minorEastAsia" w:hint="eastAsia"/>
        </w:rPr>
        <w:t xml:space="preserve">                                         </w:t>
      </w:r>
      <w:r w:rsidRPr="00E43A80">
        <w:rPr>
          <w:rFonts w:asciiTheme="minorEastAsia" w:eastAsiaTheme="minorEastAsia" w:hAnsiTheme="minorEastAsia" w:cstheme="minorHAnsi" w:hint="eastAsia"/>
          <w:b w:val="0"/>
          <w:sz w:val="21"/>
        </w:rPr>
        <w:t xml:space="preserve">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9"/>
        <w:gridCol w:w="1843"/>
        <w:gridCol w:w="1559"/>
      </w:tblGrid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 w:hint="eastAsia"/>
                <w:b w:val="0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9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03" w:name="g检查日期"/>
            <w:bookmarkEnd w:id="103"/>
          </w:p>
        </w:tc>
        <w:tc>
          <w:tcPr>
            <w:tcW w:w="1161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 w:hint="eastAsia"/>
                <w:b w:val="0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静态检查时间</w:t>
            </w:r>
          </w:p>
        </w:tc>
        <w:tc>
          <w:tcPr>
            <w:tcW w:w="982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04" w:name="g静态训练时间"/>
            <w:bookmarkEnd w:id="104"/>
          </w:p>
        </w:tc>
      </w:tr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 w:hint="eastAsia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9" w:type="pct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05" w:name="g减重角度"/>
            <w:bookmarkEnd w:id="105"/>
          </w:p>
        </w:tc>
        <w:tc>
          <w:tcPr>
            <w:tcW w:w="1161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 w:hint="eastAsia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 w:rsidRPr="00D214B8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</w:tcPr>
          <w:p w:rsidR="00F06F6C" w:rsidRPr="00D214B8" w:rsidRDefault="00F06F6C" w:rsidP="00D214B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06" w:name="g训练时间"/>
            <w:bookmarkEnd w:id="106"/>
          </w:p>
        </w:tc>
      </w:tr>
      <w:tr w:rsidR="00F06F6C" w:rsidRPr="004B0339" w:rsidTr="00F0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7" w:type="pct"/>
            <w:gridSpan w:val="2"/>
            <w:vAlign w:val="bottom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F06F6C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07" w:name="g重心控制在百分之5区间内的时间比率是"/>
            <w:bookmarkEnd w:id="107"/>
          </w:p>
        </w:tc>
      </w:tr>
      <w:tr w:rsidR="00F06F6C" w:rsidRPr="004B0339" w:rsidTr="00F06F6C">
        <w:tc>
          <w:tcPr>
            <w:tcW w:w="2857" w:type="pct"/>
            <w:gridSpan w:val="2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F06F6C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08" w:name="g重心控制在百分之10区间内的时间比率是"/>
            <w:bookmarkEnd w:id="108"/>
          </w:p>
        </w:tc>
      </w:tr>
      <w:tr w:rsidR="00F06F6C" w:rsidRPr="004B0339" w:rsidTr="00F06F6C">
        <w:tc>
          <w:tcPr>
            <w:tcW w:w="2857" w:type="pct"/>
            <w:gridSpan w:val="2"/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F06F6C" w:rsidRPr="004B0339" w:rsidRDefault="00F06F6C" w:rsidP="00F06F6C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09" w:name="g重心控制在百分之20区间内的时间比率是"/>
            <w:bookmarkEnd w:id="109"/>
          </w:p>
        </w:tc>
      </w:tr>
      <w:tr w:rsidR="00F06F6C" w:rsidRPr="004B0339" w:rsidTr="00F06F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7" w:type="pct"/>
            <w:gridSpan w:val="2"/>
            <w:tcBorders>
              <w:bottom w:val="single" w:sz="4" w:space="0" w:color="auto"/>
            </w:tcBorders>
          </w:tcPr>
          <w:p w:rsidR="00F06F6C" w:rsidRPr="00D214B8" w:rsidRDefault="00F06F6C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  <w:tcBorders>
              <w:bottom w:val="single" w:sz="4" w:space="0" w:color="auto"/>
            </w:tcBorders>
          </w:tcPr>
          <w:p w:rsidR="00F06F6C" w:rsidRPr="004B0339" w:rsidRDefault="00F06F6C" w:rsidP="00F06F6C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10" w:name="g重心控制在百分之30区间内的时间比率是"/>
            <w:bookmarkEnd w:id="110"/>
          </w:p>
        </w:tc>
      </w:tr>
    </w:tbl>
    <w:p w:rsidR="005B78EB" w:rsidRDefault="005B78EB" w:rsidP="00D214B8">
      <w:pPr>
        <w:pStyle w:val="1"/>
        <w:rPr>
          <w:rFonts w:asciiTheme="minorEastAsia" w:eastAsiaTheme="minorEastAsia" w:hAnsiTheme="minorEastAsia"/>
        </w:rPr>
      </w:pPr>
    </w:p>
    <w:p w:rsidR="00D214B8" w:rsidRPr="00E43A80" w:rsidRDefault="00D214B8" w:rsidP="00D214B8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t>下蹲</w:t>
      </w:r>
      <w:r w:rsidRPr="00E43A80">
        <w:rPr>
          <w:rFonts w:asciiTheme="minorEastAsia" w:eastAsiaTheme="minorEastAsia" w:hAnsiTheme="minorEastAsia"/>
        </w:rPr>
        <w:t>站起训练结果</w:t>
      </w:r>
      <w:r w:rsidRPr="00E43A80">
        <w:rPr>
          <w:rFonts w:asciiTheme="minorEastAsia" w:eastAsiaTheme="minorEastAsia" w:hAnsiTheme="minorEastAsia" w:hint="eastAsia"/>
        </w:rPr>
        <w:t xml:space="preserve"> </w:t>
      </w:r>
      <w:bookmarkStart w:id="111" w:name="j下蹲站起训练结果"/>
      <w:bookmarkEnd w:id="111"/>
      <w:r w:rsidRPr="00E43A80">
        <w:rPr>
          <w:rFonts w:asciiTheme="minorEastAsia" w:eastAsiaTheme="minorEastAsia" w:hAnsiTheme="minorEastAsia" w:hint="eastAsia"/>
        </w:rPr>
        <w:t xml:space="preserve">     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9"/>
        <w:gridCol w:w="1843"/>
        <w:gridCol w:w="1559"/>
      </w:tblGrid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9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12" w:name="j检查日期"/>
            <w:bookmarkEnd w:id="112"/>
          </w:p>
        </w:tc>
        <w:tc>
          <w:tcPr>
            <w:tcW w:w="1161" w:type="pct"/>
          </w:tcPr>
          <w:p w:rsidR="005B78EB" w:rsidRPr="00D214B8" w:rsidRDefault="005B78EB" w:rsidP="005B78EB">
            <w:pPr>
              <w:ind w:left="0"/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13" w:name="g静态训练结果"/>
            <w:bookmarkEnd w:id="113"/>
            <w:r>
              <w:rPr>
                <w:rFonts w:asciiTheme="minorEastAsia" w:hAnsiTheme="minorEastAsia" w:cstheme="minorHAnsi" w:hint="eastAsia"/>
                <w:b w:val="0"/>
                <w:sz w:val="24"/>
              </w:rPr>
              <w:t>静态检查时间</w:t>
            </w:r>
          </w:p>
        </w:tc>
        <w:tc>
          <w:tcPr>
            <w:tcW w:w="982" w:type="pct"/>
            <w:vAlign w:val="bottom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14" w:name="j下蹲站起训练时间"/>
            <w:bookmarkEnd w:id="114"/>
          </w:p>
        </w:tc>
      </w:tr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9" w:type="pct"/>
            <w:vAlign w:val="bottom"/>
          </w:tcPr>
          <w:p w:rsidR="005B78EB" w:rsidRDefault="005B78EB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15" w:name="j减重角度"/>
            <w:bookmarkEnd w:id="115"/>
          </w:p>
        </w:tc>
        <w:tc>
          <w:tcPr>
            <w:tcW w:w="1161" w:type="pct"/>
          </w:tcPr>
          <w:p w:rsidR="005B78EB" w:rsidRPr="00D214B8" w:rsidRDefault="005B78EB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5B78EB" w:rsidRPr="00D214B8" w:rsidRDefault="005B78EB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16" w:name="j训练周期"/>
            <w:bookmarkEnd w:id="116"/>
          </w:p>
        </w:tc>
      </w:tr>
      <w:tr w:rsidR="005B78EB" w:rsidRPr="004B0339" w:rsidTr="005B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7" w:type="pct"/>
            <w:gridSpan w:val="2"/>
            <w:vAlign w:val="bottom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5B78EB">
            <w:pPr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17" w:name="j重心控制在百分之5区间内的时间比率是"/>
            <w:bookmarkEnd w:id="117"/>
          </w:p>
        </w:tc>
      </w:tr>
      <w:tr w:rsidR="005B78EB" w:rsidRPr="004B0339" w:rsidTr="005B78EB">
        <w:tc>
          <w:tcPr>
            <w:tcW w:w="2857" w:type="pct"/>
            <w:gridSpan w:val="2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5B78EB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18" w:name="j重心控制在百分之10区间内的时间比率是"/>
            <w:bookmarkEnd w:id="118"/>
          </w:p>
        </w:tc>
      </w:tr>
      <w:tr w:rsidR="005B78EB" w:rsidRPr="004B0339" w:rsidTr="005B78EB">
        <w:tc>
          <w:tcPr>
            <w:tcW w:w="2857" w:type="pct"/>
            <w:gridSpan w:val="2"/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</w:tcPr>
          <w:p w:rsidR="005B78EB" w:rsidRPr="004B0339" w:rsidRDefault="005B78EB" w:rsidP="005B78EB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19" w:name="j重心控制在百分之20区间内的时间比率是"/>
            <w:bookmarkEnd w:id="119"/>
          </w:p>
        </w:tc>
      </w:tr>
      <w:tr w:rsidR="005B78EB" w:rsidRPr="004B0339" w:rsidTr="005B78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7" w:type="pct"/>
            <w:gridSpan w:val="2"/>
            <w:tcBorders>
              <w:bottom w:val="single" w:sz="4" w:space="0" w:color="auto"/>
            </w:tcBorders>
          </w:tcPr>
          <w:p w:rsidR="005B78EB" w:rsidRPr="00D214B8" w:rsidRDefault="005B78EB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3" w:type="pct"/>
            <w:gridSpan w:val="2"/>
            <w:tcBorders>
              <w:bottom w:val="single" w:sz="4" w:space="0" w:color="auto"/>
            </w:tcBorders>
          </w:tcPr>
          <w:p w:rsidR="005B78EB" w:rsidRPr="004B0339" w:rsidRDefault="005B78EB" w:rsidP="005B78EB">
            <w:pPr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20" w:name="j重心控制在百分之30区间内的时间比率是"/>
            <w:bookmarkEnd w:id="120"/>
          </w:p>
        </w:tc>
      </w:tr>
    </w:tbl>
    <w:p w:rsidR="005B78EB" w:rsidRDefault="005B78EB" w:rsidP="00D214B8">
      <w:pPr>
        <w:pStyle w:val="1"/>
        <w:rPr>
          <w:rFonts w:asciiTheme="minorEastAsia" w:eastAsiaTheme="minorEastAsia" w:hAnsiTheme="minorEastAsia"/>
        </w:rPr>
      </w:pPr>
    </w:p>
    <w:p w:rsidR="005B78EB" w:rsidRPr="005B78EB" w:rsidRDefault="005B78EB" w:rsidP="005B78EB">
      <w:pPr>
        <w:rPr>
          <w:rFonts w:hint="eastAsia"/>
        </w:rPr>
      </w:pPr>
    </w:p>
    <w:p w:rsidR="00925492" w:rsidRPr="00EF0707" w:rsidRDefault="00D214B8" w:rsidP="00EF0707">
      <w:pPr>
        <w:pStyle w:val="1"/>
        <w:rPr>
          <w:rFonts w:asciiTheme="minorEastAsia" w:eastAsiaTheme="minorEastAsia" w:hAnsiTheme="minorEastAsia" w:cstheme="minorHAnsi" w:hint="eastAsia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被动同步</w:t>
      </w:r>
      <w:r w:rsidRPr="00E43A80">
        <w:rPr>
          <w:rFonts w:asciiTheme="minorEastAsia" w:eastAsiaTheme="minorEastAsia" w:hAnsiTheme="minorEastAsia"/>
        </w:rPr>
        <w:t>屈伸训练结果</w:t>
      </w:r>
      <w:r w:rsidRPr="00E43A80">
        <w:rPr>
          <w:rFonts w:asciiTheme="minorEastAsia" w:eastAsiaTheme="minorEastAsia" w:hAnsiTheme="minorEastAsia" w:hint="eastAsia"/>
        </w:rPr>
        <w:t xml:space="preserve">  </w:t>
      </w:r>
      <w:bookmarkStart w:id="121" w:name="k被动同步屈伸训练结果"/>
      <w:bookmarkEnd w:id="121"/>
      <w:r w:rsidRPr="00E43A80">
        <w:rPr>
          <w:rFonts w:asciiTheme="minorEastAsia" w:eastAsiaTheme="minorEastAsia" w:hAnsiTheme="minorEastAsia" w:hint="eastAsia"/>
        </w:rPr>
        <w:t xml:space="preserve">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7"/>
        <w:gridCol w:w="1845"/>
        <w:gridCol w:w="1559"/>
      </w:tblGrid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22" w:name="k检查日期"/>
            <w:bookmarkEnd w:id="122"/>
          </w:p>
        </w:tc>
        <w:tc>
          <w:tcPr>
            <w:tcW w:w="1162" w:type="pct"/>
          </w:tcPr>
          <w:p w:rsidR="00EF0707" w:rsidRPr="00D214B8" w:rsidRDefault="00EF0707" w:rsidP="00EF0707">
            <w:pPr>
              <w:ind w:left="0"/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23" w:name="k被动同步屈伸训练时间"/>
            <w:bookmarkEnd w:id="123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24" w:name="k减重角度"/>
            <w:bookmarkEnd w:id="124"/>
          </w:p>
        </w:tc>
        <w:tc>
          <w:tcPr>
            <w:tcW w:w="1162" w:type="pct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 w:rsidRPr="00D214B8">
              <w:rPr>
                <w:rFonts w:asciiTheme="minorEastAsia" w:hAnsiTheme="minorEastAsia" w:cstheme="minorHAnsi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25" w:name="k训练时间"/>
            <w:bookmarkEnd w:id="125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EF0707" w:rsidRDefault="00EF0707" w:rsidP="00EE5C48">
            <w:pPr>
              <w:jc w:val="both"/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</w:pPr>
            <w:r w:rsidRPr="00EF0707">
              <w:rPr>
                <w:rFonts w:hint="eastAsia"/>
                <w:b w:val="0"/>
                <w:sz w:val="24"/>
              </w:rPr>
              <w:t>左侧</w:t>
            </w:r>
            <w:r w:rsidRPr="00EF0707">
              <w:rPr>
                <w:rFonts w:ascii="微软雅黑" w:eastAsia="微软雅黑" w:hAnsi="微软雅黑" w:hint="eastAsia"/>
                <w:b w:val="0"/>
                <w:sz w:val="24"/>
              </w:rPr>
              <w:t>出现惊叹号的比率是:</w:t>
            </w:r>
            <w:r w:rsidRPr="00EF0707">
              <w:rPr>
                <w:b w:val="0"/>
                <w:sz w:val="24"/>
              </w:rPr>
              <w:t xml:space="preserve">  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26" w:name="k左侧出现惊叹号的比率是"/>
            <w:bookmarkEnd w:id="126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EF0707" w:rsidRDefault="00EF0707" w:rsidP="00EE5C48">
            <w:pPr>
              <w:jc w:val="both"/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</w:pPr>
            <w:r w:rsidRPr="00EF0707">
              <w:rPr>
                <w:rFonts w:ascii="微软雅黑" w:eastAsia="微软雅黑" w:hAnsi="微软雅黑" w:hint="eastAsia"/>
                <w:b w:val="0"/>
                <w:sz w:val="24"/>
              </w:rPr>
              <w:t>右侧出现惊叹号的比率是:</w:t>
            </w:r>
            <w:r w:rsidRPr="00EF0707">
              <w:rPr>
                <w:rFonts w:ascii="微软雅黑" w:eastAsia="微软雅黑" w:hAnsi="微软雅黑"/>
                <w:b w:val="0"/>
                <w:sz w:val="24"/>
              </w:rPr>
              <w:t xml:space="preserve">   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27" w:name="k右侧出现惊叹号的比率是"/>
            <w:bookmarkEnd w:id="127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28" w:name="k重心控制在百分之5区间内的时间比率是"/>
            <w:bookmarkEnd w:id="128"/>
          </w:p>
        </w:tc>
      </w:tr>
      <w:tr w:rsidR="00EF0707" w:rsidRPr="004B0339" w:rsidTr="00EF0707">
        <w:tc>
          <w:tcPr>
            <w:tcW w:w="2856" w:type="pct"/>
            <w:gridSpan w:val="2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29" w:name="k重心控制在百分之10区间内的时间比率是"/>
            <w:bookmarkEnd w:id="129"/>
          </w:p>
        </w:tc>
      </w:tr>
      <w:tr w:rsidR="00EF0707" w:rsidRPr="004B0339" w:rsidTr="00EF0707">
        <w:tc>
          <w:tcPr>
            <w:tcW w:w="2856" w:type="pct"/>
            <w:gridSpan w:val="2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30" w:name="k重心控制在百分之20区间内的时间比率是"/>
            <w:bookmarkEnd w:id="130"/>
          </w:p>
        </w:tc>
      </w:tr>
      <w:tr w:rsidR="00EF0707" w:rsidRPr="004B0339" w:rsidTr="00EF070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6" w:type="pct"/>
            <w:gridSpan w:val="2"/>
            <w:tcBorders>
              <w:bottom w:val="single" w:sz="4" w:space="0" w:color="auto"/>
            </w:tcBorders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  <w:tcBorders>
              <w:bottom w:val="single" w:sz="4" w:space="0" w:color="auto"/>
            </w:tcBorders>
          </w:tcPr>
          <w:p w:rsidR="00EF0707" w:rsidRPr="004B0339" w:rsidRDefault="00EF0707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31" w:name="k重心控制在百分之30区间内的时间比率是"/>
            <w:bookmarkEnd w:id="131"/>
          </w:p>
        </w:tc>
      </w:tr>
    </w:tbl>
    <w:p w:rsidR="00925492" w:rsidRPr="00E43A80" w:rsidRDefault="00925492" w:rsidP="00925492">
      <w:pPr>
        <w:pStyle w:val="1"/>
        <w:rPr>
          <w:rFonts w:asciiTheme="minorEastAsia" w:eastAsiaTheme="minorEastAsia" w:hAnsiTheme="minorEastAsia" w:cstheme="minorHAnsi"/>
          <w:b w:val="0"/>
          <w:sz w:val="21"/>
        </w:rPr>
      </w:pPr>
      <w:r w:rsidRPr="00E43A80">
        <w:rPr>
          <w:rFonts w:asciiTheme="minorEastAsia" w:eastAsiaTheme="minorEastAsia" w:hAnsiTheme="minorEastAsia" w:hint="eastAsia"/>
        </w:rPr>
        <w:t>被动交替</w:t>
      </w:r>
      <w:r w:rsidRPr="00E43A80">
        <w:rPr>
          <w:rFonts w:asciiTheme="minorEastAsia" w:eastAsiaTheme="minorEastAsia" w:hAnsiTheme="minorEastAsia"/>
        </w:rPr>
        <w:t>屈伸训练结果</w:t>
      </w:r>
      <w:r w:rsidRPr="00E43A80">
        <w:rPr>
          <w:rFonts w:asciiTheme="minorEastAsia" w:eastAsiaTheme="minorEastAsia" w:hAnsiTheme="minorEastAsia" w:hint="eastAsia"/>
        </w:rPr>
        <w:t xml:space="preserve">     </w:t>
      </w:r>
      <w:bookmarkStart w:id="132" w:name="l被动交替屈伸训练结果"/>
      <w:bookmarkEnd w:id="132"/>
      <w:r w:rsidRPr="00E43A80">
        <w:rPr>
          <w:rFonts w:asciiTheme="minorEastAsia" w:eastAsiaTheme="minorEastAsia" w:hAnsiTheme="minorEastAsia" w:hint="eastAsia"/>
        </w:rPr>
        <w:t xml:space="preserve">                                 </w:t>
      </w:r>
    </w:p>
    <w:tbl>
      <w:tblPr>
        <w:tblStyle w:val="a8"/>
        <w:tblW w:w="4718" w:type="pct"/>
        <w:tblInd w:w="137" w:type="dxa"/>
        <w:tblLook w:val="04E0" w:firstRow="1" w:lastRow="1" w:firstColumn="1" w:lastColumn="0" w:noHBand="0" w:noVBand="1"/>
        <w:tblDescription w:val="Project snapshot"/>
      </w:tblPr>
      <w:tblGrid>
        <w:gridCol w:w="2268"/>
        <w:gridCol w:w="2267"/>
        <w:gridCol w:w="1845"/>
        <w:gridCol w:w="1559"/>
      </w:tblGrid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33" w:name="l检查日期"/>
            <w:bookmarkEnd w:id="133"/>
          </w:p>
        </w:tc>
        <w:tc>
          <w:tcPr>
            <w:tcW w:w="1162" w:type="pct"/>
          </w:tcPr>
          <w:p w:rsidR="00EF0707" w:rsidRPr="00D214B8" w:rsidRDefault="00EF0707" w:rsidP="00744912">
            <w:pPr>
              <w:ind w:left="0"/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jc w:val="both"/>
              <w:rPr>
                <w:rFonts w:asciiTheme="minorEastAsia" w:hAnsiTheme="minorEastAsia" w:cstheme="minorHAnsi" w:hint="eastAsia"/>
                <w:sz w:val="24"/>
              </w:rPr>
            </w:pPr>
            <w:bookmarkStart w:id="134" w:name="l被动交替屈伸训练时间"/>
            <w:bookmarkEnd w:id="134"/>
          </w:p>
        </w:tc>
      </w:tr>
      <w:tr w:rsidR="00EF0707" w:rsidRPr="004B0339" w:rsidTr="00EF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b w:val="0"/>
                <w:sz w:val="18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减重角度</w:t>
            </w:r>
          </w:p>
        </w:tc>
        <w:tc>
          <w:tcPr>
            <w:tcW w:w="1428" w:type="pct"/>
            <w:vAlign w:val="bottom"/>
          </w:tcPr>
          <w:p w:rsidR="00EF0707" w:rsidRDefault="00EF0707" w:rsidP="00EE5C48">
            <w:pPr>
              <w:jc w:val="both"/>
              <w:rPr>
                <w:rFonts w:ascii="微软雅黑" w:eastAsia="微软雅黑" w:hAnsi="微软雅黑"/>
                <w:sz w:val="18"/>
              </w:rPr>
            </w:pPr>
            <w:bookmarkStart w:id="135" w:name="l减重角度"/>
            <w:bookmarkEnd w:id="135"/>
          </w:p>
        </w:tc>
        <w:tc>
          <w:tcPr>
            <w:tcW w:w="1162" w:type="pct"/>
          </w:tcPr>
          <w:p w:rsidR="00EF0707" w:rsidRPr="00D214B8" w:rsidRDefault="00744912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r w:rsidRPr="00D214B8">
              <w:rPr>
                <w:rFonts w:asciiTheme="minorEastAsia" w:hAnsiTheme="minorEastAsia" w:cstheme="minorHAnsi" w:hint="eastAsia"/>
                <w:b w:val="0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时间</w:t>
            </w:r>
          </w:p>
        </w:tc>
        <w:tc>
          <w:tcPr>
            <w:tcW w:w="982" w:type="pct"/>
            <w:vAlign w:val="bottom"/>
          </w:tcPr>
          <w:p w:rsidR="00EF0707" w:rsidRPr="00D214B8" w:rsidRDefault="00EF0707" w:rsidP="00EE5C48">
            <w:pPr>
              <w:ind w:left="0"/>
              <w:jc w:val="both"/>
              <w:rPr>
                <w:rFonts w:asciiTheme="minorEastAsia" w:hAnsiTheme="minorEastAsia" w:cstheme="minorHAnsi"/>
                <w:b w:val="0"/>
                <w:sz w:val="24"/>
              </w:rPr>
            </w:pPr>
            <w:bookmarkStart w:id="136" w:name="l训练时间"/>
            <w:bookmarkEnd w:id="136"/>
          </w:p>
        </w:tc>
      </w:tr>
      <w:tr w:rsidR="00744912" w:rsidRPr="004B0339" w:rsidTr="00744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6" w:type="pct"/>
            <w:gridSpan w:val="2"/>
            <w:vAlign w:val="bottom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b w:val="0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b w:val="0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EE5C48">
            <w:pPr>
              <w:jc w:val="center"/>
              <w:rPr>
                <w:rFonts w:asciiTheme="minorEastAsia" w:hAnsiTheme="minorEastAsia" w:cstheme="minorHAnsi"/>
                <w:b w:val="0"/>
                <w:sz w:val="13"/>
                <w:szCs w:val="14"/>
              </w:rPr>
            </w:pPr>
            <w:bookmarkStart w:id="137" w:name="l重心控制在百分之5区间内的时间比率是"/>
            <w:bookmarkEnd w:id="137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38" w:name="l重心控制在百分之10区间内的时间比率是"/>
            <w:bookmarkEnd w:id="138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13"/>
                <w:szCs w:val="1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39" w:name="l重心控制在百分之20区间内的时间比率是"/>
            <w:bookmarkEnd w:id="139"/>
          </w:p>
        </w:tc>
      </w:tr>
      <w:tr w:rsidR="00744912" w:rsidRPr="004B0339" w:rsidTr="00744912">
        <w:tc>
          <w:tcPr>
            <w:tcW w:w="2856" w:type="pct"/>
            <w:gridSpan w:val="2"/>
          </w:tcPr>
          <w:p w:rsidR="00744912" w:rsidRPr="00D214B8" w:rsidRDefault="00744912" w:rsidP="00EE5C48">
            <w:pPr>
              <w:jc w:val="both"/>
              <w:rPr>
                <w:rFonts w:asciiTheme="minorEastAsia" w:hAnsiTheme="minorEastAsia" w:cstheme="minorHAnsi"/>
                <w:sz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</w:tcPr>
          <w:p w:rsidR="00744912" w:rsidRPr="004B0339" w:rsidRDefault="00744912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40" w:name="l重心控制在百分之30区间内的时间比率是"/>
            <w:bookmarkEnd w:id="140"/>
          </w:p>
        </w:tc>
      </w:tr>
      <w:tr w:rsidR="00744912" w:rsidRPr="004B0339" w:rsidTr="007449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56" w:type="pct"/>
            <w:gridSpan w:val="2"/>
            <w:tcBorders>
              <w:bottom w:val="single" w:sz="4" w:space="0" w:color="auto"/>
            </w:tcBorders>
          </w:tcPr>
          <w:p w:rsidR="00744912" w:rsidRPr="00D214B8" w:rsidRDefault="00744912" w:rsidP="00744912">
            <w:pPr>
              <w:jc w:val="both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2144" w:type="pct"/>
            <w:gridSpan w:val="2"/>
            <w:tcBorders>
              <w:bottom w:val="single" w:sz="4" w:space="0" w:color="auto"/>
            </w:tcBorders>
          </w:tcPr>
          <w:p w:rsidR="00744912" w:rsidRPr="004B0339" w:rsidRDefault="00744912" w:rsidP="00EE5C48">
            <w:pPr>
              <w:jc w:val="center"/>
              <w:rPr>
                <w:rFonts w:asciiTheme="minorEastAsia" w:hAnsiTheme="minorEastAsia" w:cstheme="minorHAnsi"/>
                <w:sz w:val="13"/>
                <w:szCs w:val="14"/>
              </w:rPr>
            </w:pPr>
            <w:bookmarkStart w:id="141" w:name="l重心控制在百分之40区间内的时间比率是"/>
            <w:bookmarkEnd w:id="141"/>
          </w:p>
        </w:tc>
      </w:tr>
    </w:tbl>
    <w:p w:rsidR="00EF0707" w:rsidRDefault="00EF0707" w:rsidP="00EF070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波浪训练结果</w:t>
      </w:r>
      <w:bookmarkStart w:id="142" w:name="i训练结果"/>
      <w:bookmarkEnd w:id="142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2268"/>
        <w:gridCol w:w="1637"/>
        <w:gridCol w:w="1765"/>
      </w:tblGrid>
      <w:tr w:rsidR="00EF0707" w:rsidTr="0049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3" w:name="i检查日期"/>
            <w:bookmarkEnd w:id="143"/>
          </w:p>
        </w:tc>
        <w:tc>
          <w:tcPr>
            <w:tcW w:w="1637" w:type="dxa"/>
          </w:tcPr>
          <w:p w:rsidR="00EF0707" w:rsidRDefault="00EF0707" w:rsidP="00492439">
            <w:pPr>
              <w:rPr>
                <w:rFonts w:hint="eastAsia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1765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4" w:name="i波浪训练开始时间"/>
            <w:bookmarkEnd w:id="144"/>
          </w:p>
        </w:tc>
      </w:tr>
      <w:tr w:rsidR="00EF0707" w:rsidTr="00492439"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r w:rsidRPr="00D214B8">
              <w:rPr>
                <w:rFonts w:asciiTheme="minorEastAsia" w:hAnsiTheme="minorEastAsia" w:cstheme="minorHAnsi" w:hint="eastAsia"/>
                <w:sz w:val="24"/>
              </w:rPr>
              <w:t>减重角度</w:t>
            </w:r>
          </w:p>
        </w:tc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5" w:name="i减重角度"/>
            <w:bookmarkEnd w:id="145"/>
          </w:p>
        </w:tc>
        <w:tc>
          <w:tcPr>
            <w:tcW w:w="1637" w:type="dxa"/>
          </w:tcPr>
          <w:p w:rsidR="00EF0707" w:rsidRDefault="00EF0707" w:rsidP="00492439">
            <w:pPr>
              <w:rPr>
                <w:rFonts w:hint="eastAsia"/>
              </w:rPr>
            </w:pPr>
            <w:r w:rsidRPr="00D214B8">
              <w:rPr>
                <w:rFonts w:asciiTheme="minorEastAsia" w:hAnsiTheme="minorEastAsia" w:cstheme="minorHAnsi" w:hint="eastAsia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sz w:val="24"/>
              </w:rPr>
              <w:t>时间</w:t>
            </w:r>
          </w:p>
        </w:tc>
        <w:tc>
          <w:tcPr>
            <w:tcW w:w="1765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6" w:name="i训练总时间"/>
            <w:bookmarkEnd w:id="146"/>
          </w:p>
        </w:tc>
      </w:tr>
      <w:tr w:rsidR="00EF0707" w:rsidTr="00492439"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r w:rsidRPr="005B78EB">
              <w:rPr>
                <w:rFonts w:hint="eastAsia"/>
              </w:rPr>
              <w:t>训练方式</w:t>
            </w:r>
          </w:p>
        </w:tc>
        <w:tc>
          <w:tcPr>
            <w:tcW w:w="2268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7" w:name="训练方式"/>
            <w:bookmarkEnd w:id="147"/>
          </w:p>
        </w:tc>
        <w:tc>
          <w:tcPr>
            <w:tcW w:w="1637" w:type="dxa"/>
          </w:tcPr>
          <w:p w:rsidR="00EF0707" w:rsidRDefault="00EF0707" w:rsidP="00492439">
            <w:pPr>
              <w:rPr>
                <w:rFonts w:hint="eastAsia"/>
              </w:rPr>
            </w:pPr>
            <w:r w:rsidRPr="005B78EB">
              <w:rPr>
                <w:rFonts w:hint="eastAsia"/>
              </w:rPr>
              <w:t>重心在波浪区内的时间比</w:t>
            </w:r>
          </w:p>
        </w:tc>
        <w:tc>
          <w:tcPr>
            <w:tcW w:w="1765" w:type="dxa"/>
          </w:tcPr>
          <w:p w:rsidR="00EF0707" w:rsidRDefault="00EF0707" w:rsidP="00492439">
            <w:pPr>
              <w:rPr>
                <w:rFonts w:hint="eastAsia"/>
              </w:rPr>
            </w:pPr>
            <w:bookmarkStart w:id="148" w:name="i重心在波浪区内的时间比"/>
            <w:bookmarkEnd w:id="148"/>
          </w:p>
        </w:tc>
      </w:tr>
    </w:tbl>
    <w:p w:rsidR="00EF0707" w:rsidRDefault="00744912" w:rsidP="004E3FEB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静态训练</w:t>
      </w:r>
      <w:bookmarkStart w:id="149" w:name="h静态训练结果"/>
      <w:bookmarkEnd w:id="149"/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2268"/>
        <w:gridCol w:w="1637"/>
        <w:gridCol w:w="1765"/>
      </w:tblGrid>
      <w:tr w:rsidR="00744912" w:rsidTr="00744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44912" w:rsidRDefault="00744912" w:rsidP="00744912">
            <w:pPr>
              <w:rPr>
                <w:rFonts w:hint="eastAsia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检查日期</w:t>
            </w:r>
          </w:p>
        </w:tc>
        <w:tc>
          <w:tcPr>
            <w:tcW w:w="2268" w:type="dxa"/>
          </w:tcPr>
          <w:p w:rsidR="00744912" w:rsidRDefault="00744912" w:rsidP="00744912">
            <w:pPr>
              <w:rPr>
                <w:rFonts w:hint="eastAsia"/>
              </w:rPr>
            </w:pPr>
            <w:bookmarkStart w:id="150" w:name="h检查日期"/>
            <w:bookmarkEnd w:id="150"/>
          </w:p>
        </w:tc>
        <w:tc>
          <w:tcPr>
            <w:tcW w:w="1637" w:type="dxa"/>
          </w:tcPr>
          <w:p w:rsidR="00744912" w:rsidRDefault="00744912" w:rsidP="00744912">
            <w:pPr>
              <w:rPr>
                <w:rFonts w:hint="eastAsia"/>
              </w:rPr>
            </w:pPr>
            <w:r>
              <w:rPr>
                <w:rFonts w:asciiTheme="minorEastAsia" w:hAnsiTheme="minorEastAsia" w:cstheme="minorHAnsi" w:hint="eastAsia"/>
                <w:b w:val="0"/>
                <w:sz w:val="24"/>
              </w:rPr>
              <w:t>检查时间</w:t>
            </w:r>
          </w:p>
        </w:tc>
        <w:tc>
          <w:tcPr>
            <w:tcW w:w="1765" w:type="dxa"/>
          </w:tcPr>
          <w:p w:rsidR="00744912" w:rsidRDefault="00744912" w:rsidP="00744912">
            <w:pPr>
              <w:rPr>
                <w:rFonts w:hint="eastAsia"/>
              </w:rPr>
            </w:pPr>
            <w:bookmarkStart w:id="151" w:name="h静态训练时间"/>
            <w:bookmarkEnd w:id="151"/>
          </w:p>
        </w:tc>
      </w:tr>
      <w:tr w:rsidR="00744912" w:rsidTr="00744912">
        <w:tc>
          <w:tcPr>
            <w:tcW w:w="2268" w:type="dxa"/>
          </w:tcPr>
          <w:p w:rsidR="00744912" w:rsidRDefault="00744912" w:rsidP="00744912">
            <w:pPr>
              <w:rPr>
                <w:rFonts w:hint="eastAsia"/>
              </w:rPr>
            </w:pPr>
            <w:r w:rsidRPr="00D214B8">
              <w:rPr>
                <w:rFonts w:asciiTheme="minorEastAsia" w:hAnsiTheme="minorEastAsia" w:cstheme="minorHAnsi" w:hint="eastAsia"/>
                <w:sz w:val="24"/>
              </w:rPr>
              <w:t>减重角度</w:t>
            </w:r>
          </w:p>
        </w:tc>
        <w:tc>
          <w:tcPr>
            <w:tcW w:w="2268" w:type="dxa"/>
          </w:tcPr>
          <w:p w:rsidR="00744912" w:rsidRDefault="00744912" w:rsidP="00744912">
            <w:pPr>
              <w:rPr>
                <w:rFonts w:hint="eastAsia"/>
              </w:rPr>
            </w:pPr>
            <w:bookmarkStart w:id="152" w:name="h减重角度"/>
            <w:bookmarkEnd w:id="152"/>
          </w:p>
        </w:tc>
        <w:tc>
          <w:tcPr>
            <w:tcW w:w="1637" w:type="dxa"/>
          </w:tcPr>
          <w:p w:rsidR="00744912" w:rsidRDefault="00744912" w:rsidP="00744912">
            <w:pPr>
              <w:rPr>
                <w:rFonts w:hint="eastAsia"/>
              </w:rPr>
            </w:pPr>
            <w:r w:rsidRPr="00D214B8">
              <w:rPr>
                <w:rFonts w:asciiTheme="minorEastAsia" w:hAnsiTheme="minorEastAsia" w:cstheme="minorHAnsi" w:hint="eastAsia"/>
                <w:sz w:val="24"/>
              </w:rPr>
              <w:t>训练</w:t>
            </w:r>
            <w:r>
              <w:rPr>
                <w:rFonts w:asciiTheme="minorEastAsia" w:hAnsiTheme="minorEastAsia" w:cstheme="minorHAnsi" w:hint="eastAsia"/>
                <w:sz w:val="24"/>
              </w:rPr>
              <w:t>时间</w:t>
            </w:r>
          </w:p>
        </w:tc>
        <w:tc>
          <w:tcPr>
            <w:tcW w:w="1765" w:type="dxa"/>
          </w:tcPr>
          <w:p w:rsidR="00744912" w:rsidRDefault="00744912" w:rsidP="00744912">
            <w:pPr>
              <w:rPr>
                <w:rFonts w:hint="eastAsia"/>
              </w:rPr>
            </w:pPr>
            <w:bookmarkStart w:id="153" w:name="h训练时间"/>
            <w:bookmarkEnd w:id="153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bookmarkStart w:id="154" w:name="h重心控制在百分之5区间内的时间比率是"/>
            <w:bookmarkEnd w:id="154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bookmarkStart w:id="155" w:name="h重心控制在百分之10区间内的时间比率是"/>
            <w:bookmarkEnd w:id="155"/>
          </w:p>
        </w:tc>
      </w:tr>
      <w:tr w:rsidR="00744912" w:rsidTr="00744912">
        <w:tc>
          <w:tcPr>
            <w:tcW w:w="4536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bookmarkStart w:id="156" w:name="h重心控制在百分之20区间内的时间比率是"/>
            <w:bookmarkEnd w:id="156"/>
          </w:p>
        </w:tc>
      </w:tr>
      <w:tr w:rsidR="00744912" w:rsidTr="00744912">
        <w:tc>
          <w:tcPr>
            <w:tcW w:w="4536" w:type="dxa"/>
            <w:gridSpan w:val="2"/>
          </w:tcPr>
          <w:p w:rsidR="00744912" w:rsidRPr="00D214B8" w:rsidRDefault="00744912" w:rsidP="0074491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重心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控制都在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30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%</w:t>
            </w:r>
            <w:r w:rsidRPr="00D214B8">
              <w:rPr>
                <w:rFonts w:ascii="微软雅黑" w:eastAsia="微软雅黑" w:hAnsi="微软雅黑" w:hint="eastAsia"/>
                <w:sz w:val="24"/>
                <w:szCs w:val="24"/>
              </w:rPr>
              <w:t>区间内</w:t>
            </w:r>
            <w:r w:rsidRPr="00D214B8">
              <w:rPr>
                <w:rFonts w:ascii="微软雅黑" w:eastAsia="微软雅黑" w:hAnsi="微软雅黑"/>
                <w:sz w:val="24"/>
                <w:szCs w:val="24"/>
              </w:rPr>
              <w:t>的时间比率是:</w:t>
            </w:r>
          </w:p>
        </w:tc>
        <w:tc>
          <w:tcPr>
            <w:tcW w:w="3402" w:type="dxa"/>
            <w:gridSpan w:val="2"/>
          </w:tcPr>
          <w:p w:rsidR="00744912" w:rsidRDefault="00744912" w:rsidP="00744912">
            <w:pPr>
              <w:rPr>
                <w:rFonts w:hint="eastAsia"/>
              </w:rPr>
            </w:pPr>
            <w:bookmarkStart w:id="157" w:name="h重心控制在百分之30区间内的时间比率是"/>
            <w:bookmarkEnd w:id="157"/>
          </w:p>
        </w:tc>
      </w:tr>
    </w:tbl>
    <w:p w:rsidR="00744912" w:rsidRPr="00744912" w:rsidRDefault="00744912" w:rsidP="00744912">
      <w:pPr>
        <w:rPr>
          <w:rFonts w:hint="eastAsia"/>
        </w:rPr>
      </w:pPr>
    </w:p>
    <w:p w:rsidR="00A05789" w:rsidRPr="00E43A80" w:rsidRDefault="004E3FEB" w:rsidP="004E3FEB">
      <w:pPr>
        <w:pStyle w:val="1"/>
        <w:rPr>
          <w:rFonts w:asciiTheme="minorEastAsia" w:eastAsiaTheme="minorEastAsia" w:hAnsiTheme="minorEastAsia"/>
        </w:rPr>
      </w:pPr>
      <w:r w:rsidRPr="00E43A80">
        <w:rPr>
          <w:rFonts w:asciiTheme="minorEastAsia" w:eastAsiaTheme="minorEastAsia" w:hAnsiTheme="minorEastAsia" w:hint="eastAsia"/>
        </w:rPr>
        <w:lastRenderedPageBreak/>
        <w:t>评估</w:t>
      </w:r>
      <w:r w:rsidRPr="00E43A80">
        <w:rPr>
          <w:rFonts w:asciiTheme="minorEastAsia" w:eastAsiaTheme="minorEastAsia" w:hAnsiTheme="minorEastAsia"/>
        </w:rPr>
        <w:t>结果</w:t>
      </w:r>
    </w:p>
    <w:tbl>
      <w:tblPr>
        <w:tblStyle w:val="a8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3D4928" w:rsidTr="005A5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2"/>
        </w:trPr>
        <w:tc>
          <w:tcPr>
            <w:tcW w:w="8518" w:type="dxa"/>
          </w:tcPr>
          <w:p w:rsidR="005A5382" w:rsidRDefault="005A5382" w:rsidP="005A5382">
            <w:r>
              <w:t xml:space="preserve">  </w:t>
            </w:r>
          </w:p>
          <w:p w:rsidR="005A5382" w:rsidRDefault="005A5382" w:rsidP="005A5382">
            <w:r>
              <w:t xml:space="preserve">                                                              </w:t>
            </w:r>
          </w:p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5A5382" w:rsidRDefault="005A5382" w:rsidP="005A5382"/>
          <w:p w:rsidR="003D4928" w:rsidRPr="005A5382" w:rsidRDefault="003D4928" w:rsidP="005A5382">
            <w:pPr>
              <w:ind w:firstLineChars="1200" w:firstLine="3373"/>
              <w:rPr>
                <w:rFonts w:asciiTheme="minorEastAsia" w:hAnsiTheme="minorEastAsia"/>
                <w:sz w:val="28"/>
              </w:rPr>
            </w:pPr>
          </w:p>
        </w:tc>
      </w:tr>
    </w:tbl>
    <w:p w:rsidR="00E43A80" w:rsidRDefault="00E43A80" w:rsidP="004E3FEB">
      <w:r>
        <w:rPr>
          <w:rFonts w:hint="eastAsia"/>
        </w:rPr>
        <w:t xml:space="preserve">                                                               </w:t>
      </w:r>
    </w:p>
    <w:p w:rsidR="003D4928" w:rsidRPr="00E43A80" w:rsidRDefault="00E43A80" w:rsidP="00E43A80">
      <w:pPr>
        <w:ind w:firstLineChars="1700" w:firstLine="3400"/>
        <w:rPr>
          <w:rFonts w:asciiTheme="minorEastAsia" w:hAnsiTheme="minorEastAsia"/>
        </w:rPr>
      </w:pPr>
      <w:r w:rsidRPr="00E43A80">
        <w:rPr>
          <w:rFonts w:asciiTheme="minorEastAsia" w:hAnsiTheme="minorEastAsia" w:hint="eastAsia"/>
        </w:rPr>
        <w:t xml:space="preserve">  </w:t>
      </w:r>
      <w:r w:rsidRPr="00E43A80">
        <w:rPr>
          <w:rFonts w:asciiTheme="minorEastAsia" w:hAnsiTheme="minorEastAsia"/>
          <w:b/>
          <w:sz w:val="28"/>
        </w:rPr>
        <w:t>报告人</w:t>
      </w:r>
      <w:r w:rsidRPr="00E43A80">
        <w:rPr>
          <w:rFonts w:asciiTheme="minorEastAsia" w:hAnsiTheme="minorEastAsia" w:hint="eastAsia"/>
          <w:sz w:val="28"/>
        </w:rPr>
        <w:t xml:space="preserve"> ＿＿＿＿＿  </w:t>
      </w:r>
      <w:r w:rsidRPr="00E43A80">
        <w:rPr>
          <w:rFonts w:asciiTheme="minorEastAsia" w:hAnsiTheme="minorEastAsia" w:hint="eastAsia"/>
          <w:b/>
          <w:sz w:val="28"/>
        </w:rPr>
        <w:t>日期</w:t>
      </w:r>
      <w:r w:rsidRPr="00E43A80">
        <w:rPr>
          <w:rFonts w:asciiTheme="minorEastAsia" w:hAnsiTheme="minorEastAsia" w:hint="eastAsia"/>
          <w:sz w:val="28"/>
        </w:rPr>
        <w:t xml:space="preserve"> ＿＿＿＿＿</w:t>
      </w:r>
    </w:p>
    <w:sectPr w:rsidR="003D4928" w:rsidRPr="00E43A80" w:rsidSect="00C60F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2880" w:left="3096" w:header="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2F" w:rsidRDefault="00DA752F">
      <w:pPr>
        <w:spacing w:after="0" w:line="240" w:lineRule="auto"/>
      </w:pPr>
      <w:r>
        <w:separator/>
      </w:r>
    </w:p>
    <w:p w:rsidR="00DA752F" w:rsidRDefault="00DA752F"/>
  </w:endnote>
  <w:endnote w:type="continuationSeparator" w:id="0">
    <w:p w:rsidR="00DA752F" w:rsidRDefault="00DA752F">
      <w:pPr>
        <w:spacing w:after="0" w:line="240" w:lineRule="auto"/>
      </w:pPr>
      <w:r>
        <w:continuationSeparator/>
      </w:r>
    </w:p>
    <w:p w:rsidR="00DA752F" w:rsidRDefault="00DA7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676009"/>
      <w:docPartObj>
        <w:docPartGallery w:val="Page Numbers (Bottom of Page)"/>
        <w:docPartUnique/>
      </w:docPartObj>
    </w:sdtPr>
    <w:sdtEndPr>
      <w:rPr>
        <w:color w:val="000000" w:themeColor="text1"/>
        <w:sz w:val="28"/>
      </w:rPr>
    </w:sdtEndPr>
    <w:sdtContent>
      <w:p w:rsidR="00A05789" w:rsidRPr="00D214B8" w:rsidRDefault="00A05789" w:rsidP="00E16A46">
        <w:pPr>
          <w:pStyle w:val="a4"/>
          <w:ind w:left="0"/>
          <w:jc w:val="center"/>
          <w:rPr>
            <w:color w:val="000000" w:themeColor="text1"/>
            <w:sz w:val="28"/>
          </w:rPr>
        </w:pPr>
        <w:r w:rsidRPr="00D214B8">
          <w:rPr>
            <w:color w:val="000000" w:themeColor="text1"/>
            <w:sz w:val="28"/>
          </w:rPr>
          <w:fldChar w:fldCharType="begin"/>
        </w:r>
        <w:r w:rsidRPr="00D214B8">
          <w:rPr>
            <w:color w:val="000000" w:themeColor="text1"/>
            <w:sz w:val="28"/>
          </w:rPr>
          <w:instrText>PAGE   \* MERGEFORMAT</w:instrText>
        </w:r>
        <w:r w:rsidRPr="00D214B8">
          <w:rPr>
            <w:color w:val="000000" w:themeColor="text1"/>
            <w:sz w:val="28"/>
          </w:rPr>
          <w:fldChar w:fldCharType="separate"/>
        </w:r>
        <w:r w:rsidR="00F17B22" w:rsidRPr="00F17B22">
          <w:rPr>
            <w:noProof/>
            <w:color w:val="000000" w:themeColor="text1"/>
            <w:sz w:val="28"/>
            <w:lang w:val="zh-CN"/>
          </w:rPr>
          <w:t>2</w:t>
        </w:r>
        <w:r w:rsidRPr="00D214B8">
          <w:rPr>
            <w:color w:val="000000" w:themeColor="text1"/>
            <w:sz w:val="28"/>
          </w:rPr>
          <w:fldChar w:fldCharType="end"/>
        </w:r>
      </w:p>
    </w:sdtContent>
  </w:sdt>
  <w:p w:rsidR="005804FB" w:rsidRDefault="005804F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4FB" w:rsidRPr="00D214B8" w:rsidRDefault="00A05789" w:rsidP="00E16A46">
    <w:pPr>
      <w:pStyle w:val="a4"/>
      <w:ind w:left="0"/>
      <w:jc w:val="center"/>
      <w:rPr>
        <w:color w:val="000000" w:themeColor="text1"/>
        <w:sz w:val="32"/>
      </w:rPr>
    </w:pPr>
    <w:r w:rsidRPr="00D214B8">
      <w:rPr>
        <w:rFonts w:hint="eastAsia"/>
        <w:color w:val="000000" w:themeColor="text1"/>
        <w:sz w:val="3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2F" w:rsidRDefault="00DA752F">
      <w:pPr>
        <w:spacing w:after="0" w:line="240" w:lineRule="auto"/>
      </w:pPr>
      <w:r>
        <w:separator/>
      </w:r>
    </w:p>
    <w:p w:rsidR="00DA752F" w:rsidRDefault="00DA752F"/>
  </w:footnote>
  <w:footnote w:type="continuationSeparator" w:id="0">
    <w:p w:rsidR="00DA752F" w:rsidRDefault="00DA752F">
      <w:pPr>
        <w:spacing w:after="0" w:line="240" w:lineRule="auto"/>
      </w:pPr>
      <w:r>
        <w:continuationSeparator/>
      </w:r>
    </w:p>
    <w:p w:rsidR="00DA752F" w:rsidRDefault="00DA75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80" w:rsidRDefault="00E43A80" w:rsidP="00E43A80">
    <w:pPr>
      <w:pStyle w:val="1"/>
      <w:ind w:left="0" w:rightChars="72" w:right="144"/>
    </w:pPr>
    <w:r>
      <w:rPr>
        <w:noProof/>
      </w:rPr>
      <w:drawing>
        <wp:inline distT="0" distB="0" distL="0" distR="0" wp14:anchorId="5A9FA6AC" wp14:editId="39C9EE66">
          <wp:extent cx="5349240" cy="396875"/>
          <wp:effectExtent l="0" t="0" r="3810" b="317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9240" cy="39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DC" w:rsidRPr="006E31DC" w:rsidRDefault="00E16A46" w:rsidP="00C60F67">
    <w:pPr>
      <w:pStyle w:val="1"/>
      <w:ind w:left="0" w:rightChars="72" w:right="144"/>
    </w:pPr>
    <w:r>
      <w:rPr>
        <w:noProof/>
      </w:rPr>
      <w:drawing>
        <wp:inline distT="0" distB="0" distL="0" distR="0" wp14:anchorId="54CB1E04" wp14:editId="4FF2B4EC">
          <wp:extent cx="5349240" cy="396875"/>
          <wp:effectExtent l="0" t="0" r="3810" b="317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9240" cy="39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72"/>
    <w:rsid w:val="00002AC3"/>
    <w:rsid w:val="00023D1A"/>
    <w:rsid w:val="00211A46"/>
    <w:rsid w:val="002F0516"/>
    <w:rsid w:val="0030091B"/>
    <w:rsid w:val="00394272"/>
    <w:rsid w:val="0039585F"/>
    <w:rsid w:val="003D4928"/>
    <w:rsid w:val="004B0339"/>
    <w:rsid w:val="004D62BD"/>
    <w:rsid w:val="004E3FEB"/>
    <w:rsid w:val="005126E1"/>
    <w:rsid w:val="005804FB"/>
    <w:rsid w:val="005A5382"/>
    <w:rsid w:val="005B78EB"/>
    <w:rsid w:val="005C483B"/>
    <w:rsid w:val="00661F10"/>
    <w:rsid w:val="006E31DC"/>
    <w:rsid w:val="00744912"/>
    <w:rsid w:val="007B17FF"/>
    <w:rsid w:val="007C35C5"/>
    <w:rsid w:val="008E5E63"/>
    <w:rsid w:val="008F302E"/>
    <w:rsid w:val="00925492"/>
    <w:rsid w:val="00A05789"/>
    <w:rsid w:val="00AB31E8"/>
    <w:rsid w:val="00BA6FFA"/>
    <w:rsid w:val="00BB4300"/>
    <w:rsid w:val="00BC01E1"/>
    <w:rsid w:val="00BD5251"/>
    <w:rsid w:val="00BE3DF9"/>
    <w:rsid w:val="00BE52C9"/>
    <w:rsid w:val="00C044F8"/>
    <w:rsid w:val="00C07176"/>
    <w:rsid w:val="00C60F67"/>
    <w:rsid w:val="00C80917"/>
    <w:rsid w:val="00CA1793"/>
    <w:rsid w:val="00CE5EA2"/>
    <w:rsid w:val="00D214B8"/>
    <w:rsid w:val="00D76309"/>
    <w:rsid w:val="00D94741"/>
    <w:rsid w:val="00DA752F"/>
    <w:rsid w:val="00E16A46"/>
    <w:rsid w:val="00E43A80"/>
    <w:rsid w:val="00EF0707"/>
    <w:rsid w:val="00EF401A"/>
    <w:rsid w:val="00F03272"/>
    <w:rsid w:val="00F06F6C"/>
    <w:rsid w:val="00F17B22"/>
    <w:rsid w:val="00F727D4"/>
    <w:rsid w:val="00F91453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5414CA-09B9-4ED7-80C8-B07B9DF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Char">
    <w:name w:val="日期 Char"/>
    <w:basedOn w:val="a0"/>
    <w:link w:val="a3"/>
    <w:uiPriority w:val="99"/>
    <w:rPr>
      <w:rFonts w:asciiTheme="majorHAnsi" w:hAnsiTheme="majorHAnsi" w:cstheme="majorHAnsi"/>
      <w:color w:val="000000" w:themeColor="text1"/>
      <w:sz w:val="36"/>
      <w:szCs w:val="42"/>
    </w:rPr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Char0">
    <w:name w:val="页脚 Char"/>
    <w:basedOn w:val="a0"/>
    <w:link w:val="a4"/>
    <w:uiPriority w:val="99"/>
    <w:rPr>
      <w:color w:val="EF4623" w:themeColor="accent1"/>
    </w:rPr>
  </w:style>
  <w:style w:type="paragraph" w:customStyle="1" w:styleId="a5">
    <w:name w:val="表单标题"/>
    <w:basedOn w:val="a"/>
    <w:qFormat/>
    <w:pPr>
      <w:spacing w:before="320" w:after="0" w:line="240" w:lineRule="auto"/>
    </w:pPr>
    <w:rPr>
      <w:b/>
      <w:szCs w:val="26"/>
    </w:rPr>
  </w:style>
  <w:style w:type="paragraph" w:customStyle="1" w:styleId="a6">
    <w:name w:val="图形"/>
    <w:basedOn w:val="a"/>
    <w:uiPriority w:val="99"/>
    <w:pPr>
      <w:spacing w:after="80" w:line="240" w:lineRule="auto"/>
      <w:jc w:val="center"/>
    </w:pPr>
  </w:style>
  <w:style w:type="paragraph" w:styleId="a7">
    <w:name w:val="header"/>
    <w:basedOn w:val="a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0"/>
    <w:link w:val="a7"/>
    <w:uiPriority w:val="99"/>
    <w:rPr>
      <w:color w:val="404040" w:themeColor="text1" w:themeTint="BF"/>
      <w:sz w:val="20"/>
      <w:szCs w:val="20"/>
    </w:rPr>
  </w:style>
  <w:style w:type="table" w:styleId="a8">
    <w:name w:val="Table Grid"/>
    <w:basedOn w:val="a1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9">
    <w:name w:val="组织"/>
    <w:basedOn w:val="a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aa">
    <w:name w:val="页"/>
    <w:basedOn w:val="a"/>
    <w:next w:val="a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ab">
    <w:name w:val="page number"/>
    <w:basedOn w:val="a0"/>
    <w:uiPriority w:val="99"/>
    <w:unhideWhenUsed/>
    <w:rPr>
      <w:b w:val="0"/>
      <w:color w:val="000000" w:themeColor="text1"/>
      <w:sz w:val="44"/>
    </w:rPr>
  </w:style>
  <w:style w:type="paragraph" w:styleId="ac">
    <w:name w:val="Title"/>
    <w:basedOn w:val="a"/>
    <w:next w:val="a"/>
    <w:link w:val="Char2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Char2">
    <w:name w:val="标题 Char"/>
    <w:basedOn w:val="a0"/>
    <w:link w:val="ac"/>
    <w:uiPriority w:val="2"/>
    <w:rPr>
      <w:b/>
      <w:color w:val="EF4623" w:themeColor="accent1"/>
      <w:sz w:val="44"/>
      <w:szCs w:val="4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e"/>
    <w:uiPriority w:val="99"/>
    <w:semiHidden/>
    <w:rPr>
      <w:rFonts w:ascii="Tahoma" w:hAnsi="Tahoma" w:cs="Tahoma"/>
      <w:sz w:val="16"/>
      <w:szCs w:val="16"/>
    </w:rPr>
  </w:style>
  <w:style w:type="character" w:customStyle="1" w:styleId="af">
    <w:name w:val="增强"/>
    <w:basedOn w:val="a0"/>
    <w:uiPriority w:val="22"/>
    <w:qFormat/>
    <w:rPr>
      <w:b/>
      <w:bCs/>
    </w:rPr>
  </w:style>
  <w:style w:type="paragraph" w:customStyle="1" w:styleId="af0">
    <w:name w:val="表单文本"/>
    <w:basedOn w:val="a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af1">
    <w:name w:val="表格文字"/>
    <w:basedOn w:val="a"/>
    <w:qFormat/>
    <w:pPr>
      <w:spacing w:before="120" w:after="120"/>
      <w:ind w:left="115" w:right="115"/>
    </w:pPr>
  </w:style>
  <w:style w:type="character" w:styleId="af2">
    <w:name w:val="annotation reference"/>
    <w:basedOn w:val="a0"/>
    <w:uiPriority w:val="99"/>
    <w:semiHidden/>
    <w:unhideWhenUsed/>
    <w:rsid w:val="00394272"/>
    <w:rPr>
      <w:sz w:val="21"/>
      <w:szCs w:val="21"/>
    </w:rPr>
  </w:style>
  <w:style w:type="paragraph" w:styleId="af3">
    <w:name w:val="annotation text"/>
    <w:basedOn w:val="a"/>
    <w:link w:val="Char4"/>
    <w:uiPriority w:val="99"/>
    <w:semiHidden/>
    <w:unhideWhenUsed/>
    <w:rsid w:val="00394272"/>
  </w:style>
  <w:style w:type="character" w:customStyle="1" w:styleId="Char4">
    <w:name w:val="批注文字 Char"/>
    <w:basedOn w:val="a0"/>
    <w:link w:val="af3"/>
    <w:uiPriority w:val="99"/>
    <w:semiHidden/>
    <w:rsid w:val="00394272"/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394272"/>
    <w:rPr>
      <w:b/>
      <w:bCs/>
    </w:rPr>
  </w:style>
  <w:style w:type="character" w:customStyle="1" w:styleId="Char5">
    <w:name w:val="批注主题 Char"/>
    <w:basedOn w:val="Char4"/>
    <w:link w:val="af4"/>
    <w:uiPriority w:val="99"/>
    <w:semiHidden/>
    <w:rsid w:val="00394272"/>
    <w:rPr>
      <w:b/>
      <w:bCs/>
    </w:rPr>
  </w:style>
  <w:style w:type="character" w:customStyle="1" w:styleId="2Char">
    <w:name w:val="标题 2 Char"/>
    <w:basedOn w:val="a0"/>
    <w:link w:val="2"/>
    <w:uiPriority w:val="9"/>
    <w:rsid w:val="00A05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9033;&#30446;&#29366;&#24577;&#65288;&#32418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FA4ACFCF7541A8AFBBCBE17EAC2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9BD2BE-0F79-4CEB-ACD8-629A3E777338}"/>
      </w:docPartPr>
      <w:docPartBody>
        <w:p w:rsidR="0068338C" w:rsidRDefault="00827025">
          <w:pPr>
            <w:pStyle w:val="BFFA4ACFCF7541A8AFBBCBE17EAC2513"/>
          </w:pPr>
          <w:r>
            <w:rPr>
              <w:lang w:val="zh-CN"/>
            </w:rPr>
            <w:t>项目状态报告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BA"/>
    <w:rsid w:val="000E74BA"/>
    <w:rsid w:val="002F4D96"/>
    <w:rsid w:val="00373571"/>
    <w:rsid w:val="00444256"/>
    <w:rsid w:val="0068338C"/>
    <w:rsid w:val="00827025"/>
    <w:rsid w:val="009671A0"/>
    <w:rsid w:val="00E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FD9E1270D04779827AA10BAB5E9CFC">
    <w:name w:val="03FD9E1270D04779827AA10BAB5E9CFC"/>
    <w:pPr>
      <w:widowControl w:val="0"/>
      <w:jc w:val="both"/>
    </w:pPr>
  </w:style>
  <w:style w:type="paragraph" w:customStyle="1" w:styleId="BFFA4ACFCF7541A8AFBBCBE17EAC2513">
    <w:name w:val="BFFA4ACFCF7541A8AFBBCBE17EAC2513"/>
    <w:pPr>
      <w:widowControl w:val="0"/>
      <w:jc w:val="both"/>
    </w:pPr>
  </w:style>
  <w:style w:type="paragraph" w:customStyle="1" w:styleId="5824A7F3FE2442E9B716516AB1052101">
    <w:name w:val="5824A7F3FE2442E9B716516AB1052101"/>
    <w:pPr>
      <w:widowControl w:val="0"/>
      <w:jc w:val="both"/>
    </w:pPr>
  </w:style>
  <w:style w:type="paragraph" w:customStyle="1" w:styleId="C90A7D26D9FF4F979DF89DD326625270">
    <w:name w:val="C90A7D26D9FF4F979DF89DD326625270"/>
    <w:pPr>
      <w:widowControl w:val="0"/>
      <w:jc w:val="both"/>
    </w:pPr>
  </w:style>
  <w:style w:type="paragraph" w:customStyle="1" w:styleId="8BF4953AA0194D9D920EFF6B6105E06E">
    <w:name w:val="8BF4953AA0194D9D920EFF6B6105E06E"/>
    <w:pPr>
      <w:widowControl w:val="0"/>
      <w:jc w:val="both"/>
    </w:pPr>
  </w:style>
  <w:style w:type="paragraph" w:customStyle="1" w:styleId="FA867E073B1E4B90974FB6C25A081226">
    <w:name w:val="FA867E073B1E4B90974FB6C25A081226"/>
    <w:pPr>
      <w:widowControl w:val="0"/>
      <w:jc w:val="both"/>
    </w:pPr>
  </w:style>
  <w:style w:type="paragraph" w:customStyle="1" w:styleId="0083C354E2D647EEA82BB22E927E8B52">
    <w:name w:val="0083C354E2D647EEA82BB22E927E8B52"/>
    <w:pPr>
      <w:widowControl w:val="0"/>
      <w:jc w:val="both"/>
    </w:pPr>
  </w:style>
  <w:style w:type="paragraph" w:customStyle="1" w:styleId="C56DE90F6D7A426FBD5881D9EF39E348">
    <w:name w:val="C56DE90F6D7A426FBD5881D9EF39E348"/>
    <w:rsid w:val="000E74BA"/>
    <w:pPr>
      <w:widowControl w:val="0"/>
      <w:jc w:val="both"/>
    </w:pPr>
  </w:style>
  <w:style w:type="paragraph" w:customStyle="1" w:styleId="D53FF926A43746D992D1531E30A55BA6">
    <w:name w:val="D53FF926A43746D992D1531E30A55BA6"/>
    <w:rsid w:val="000E74BA"/>
    <w:pPr>
      <w:widowControl w:val="0"/>
      <w:jc w:val="both"/>
    </w:pPr>
  </w:style>
  <w:style w:type="paragraph" w:customStyle="1" w:styleId="0496EA0ADEB84B49B8AE35E96C476088">
    <w:name w:val="0496EA0ADEB84B49B8AE35E96C476088"/>
    <w:rsid w:val="000E74BA"/>
    <w:pPr>
      <w:widowControl w:val="0"/>
      <w:jc w:val="both"/>
    </w:pPr>
  </w:style>
  <w:style w:type="paragraph" w:customStyle="1" w:styleId="6C8735B224834DBAA18FDD4F27D6FA37">
    <w:name w:val="6C8735B224834DBAA18FDD4F27D6FA37"/>
    <w:rsid w:val="000E74BA"/>
    <w:pPr>
      <w:widowControl w:val="0"/>
      <w:jc w:val="both"/>
    </w:pPr>
  </w:style>
  <w:style w:type="paragraph" w:customStyle="1" w:styleId="C324CA5EE1BC435FA65778BB0E62A9BF">
    <w:name w:val="C324CA5EE1BC435FA65778BB0E62A9BF"/>
    <w:rsid w:val="000E74B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671A0"/>
    <w:rPr>
      <w:color w:val="808080"/>
    </w:rPr>
  </w:style>
  <w:style w:type="paragraph" w:customStyle="1" w:styleId="E2957536577B43DBACC296BC2D160629">
    <w:name w:val="E2957536577B43DBACC296BC2D160629"/>
    <w:rsid w:val="009671A0"/>
    <w:pPr>
      <w:widowControl w:val="0"/>
      <w:jc w:val="both"/>
    </w:pPr>
  </w:style>
  <w:style w:type="paragraph" w:customStyle="1" w:styleId="7715B8BB6A744B18A60660416E855DED">
    <w:name w:val="7715B8BB6A744B18A60660416E855DED"/>
    <w:rsid w:val="009671A0"/>
    <w:pPr>
      <w:widowControl w:val="0"/>
      <w:jc w:val="both"/>
    </w:pPr>
  </w:style>
  <w:style w:type="paragraph" w:customStyle="1" w:styleId="7882DA361F1D4F1D8FDDB2B9B4E2B2B8">
    <w:name w:val="7882DA361F1D4F1D8FDDB2B9B4E2B2B8"/>
    <w:rsid w:val="009671A0"/>
    <w:pPr>
      <w:widowControl w:val="0"/>
      <w:jc w:val="both"/>
    </w:pPr>
  </w:style>
  <w:style w:type="paragraph" w:customStyle="1" w:styleId="BE75AFAE0C084FCA93EE3A51E8310E7D">
    <w:name w:val="BE75AFAE0C084FCA93EE3A51E8310E7D"/>
    <w:rsid w:val="009671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检查日期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37C8A-62F3-44A9-B0AB-44F04C00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项目状态（红色）.dotx</Template>
  <TotalTime>379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项目状态报告</vt:lpstr>
      <vt:lpstr>/项目快照</vt:lpstr>
      <vt:lpstr>状态摘要</vt:lpstr>
      <vt:lpstr>预算概览</vt:lpstr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评估和训练报告</dc:title>
  <dc:creator>Administrator</dc:creator>
  <cp:keywords/>
  <cp:lastModifiedBy>admin</cp:lastModifiedBy>
  <cp:revision>19</cp:revision>
  <cp:lastPrinted>2016-11-20T13:40:00Z</cp:lastPrinted>
  <dcterms:created xsi:type="dcterms:W3CDTF">2016-10-30T12:35:00Z</dcterms:created>
  <dcterms:modified xsi:type="dcterms:W3CDTF">2017-04-26T02:31:00Z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